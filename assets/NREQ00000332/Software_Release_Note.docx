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B4" w:rsidRPr="00437913" w:rsidRDefault="00167EB4" w:rsidP="004E23EE">
      <w:pPr>
        <w:rPr>
          <w:rFonts w:eastAsia="Calibri" w:cs="Arial"/>
          <w:u w:val="single"/>
        </w:rPr>
      </w:pPr>
    </w:p>
    <w:p w:rsidR="00167EB4" w:rsidRPr="00437913" w:rsidRDefault="00AA3652" w:rsidP="00AA3652">
      <w:pPr>
        <w:tabs>
          <w:tab w:val="left" w:pos="2640"/>
        </w:tabs>
        <w:rPr>
          <w:rFonts w:eastAsia="Calibri" w:cs="Arial"/>
        </w:rPr>
      </w:pPr>
      <w:r w:rsidRPr="00437913">
        <w:rPr>
          <w:rFonts w:eastAsia="Calibri" w:cs="Arial"/>
        </w:rPr>
        <w:tab/>
      </w:r>
    </w:p>
    <w:p w:rsidR="00167EB4" w:rsidRPr="00437913" w:rsidRDefault="00167EB4" w:rsidP="004E23EE">
      <w:pPr>
        <w:rPr>
          <w:rFonts w:eastAsia="Calibri" w:cs="Arial"/>
        </w:rPr>
      </w:pPr>
    </w:p>
    <w:p w:rsidR="00167EB4" w:rsidRPr="00437913" w:rsidRDefault="00167EB4" w:rsidP="004E23EE">
      <w:pPr>
        <w:rPr>
          <w:rFonts w:eastAsia="Calibri" w:cs="Arial"/>
        </w:rPr>
      </w:pPr>
    </w:p>
    <w:p w:rsidR="00167EB4" w:rsidRPr="00437913" w:rsidRDefault="002140B5" w:rsidP="00E554D2">
      <w:pPr>
        <w:tabs>
          <w:tab w:val="left" w:pos="9016"/>
        </w:tabs>
        <w:rPr>
          <w:rFonts w:eastAsia="Calibri" w:cs="Arial"/>
        </w:rPr>
      </w:pPr>
      <w:r w:rsidRPr="00437913">
        <w:rPr>
          <w:rFonts w:eastAsia="Calibri" w:cs="Arial"/>
          <w:noProof/>
          <w:lang w:eastAsia="en-IN"/>
        </w:rPr>
        <w:t xml:space="preserve">                           </w:t>
      </w:r>
      <w:r w:rsidRPr="00437913">
        <w:rPr>
          <w:rFonts w:eastAsia="Calibri" w:cs="Arial"/>
          <w:noProof/>
          <w:lang w:val="en-US"/>
        </w:rPr>
        <w:drawing>
          <wp:inline distT="0" distB="0" distL="0" distR="0" wp14:anchorId="3BB34917" wp14:editId="6807BBC3">
            <wp:extent cx="4391025" cy="2876550"/>
            <wp:effectExtent l="19050" t="0" r="9525" b="0"/>
            <wp:docPr id="16" name="Picture 13" descr="77426-CMA_CG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26-CMA_CGM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D2" w:rsidRPr="00437913">
        <w:rPr>
          <w:rFonts w:eastAsia="Calibri" w:cs="Arial"/>
          <w:noProof/>
          <w:lang w:eastAsia="en-IN"/>
        </w:rPr>
        <w:tab/>
      </w:r>
    </w:p>
    <w:p w:rsidR="00D052AE" w:rsidRPr="00247F8B" w:rsidRDefault="00D052AE" w:rsidP="00D052AE">
      <w:pPr>
        <w:jc w:val="center"/>
        <w:rPr>
          <w:rFonts w:asciiTheme="minorHAnsi" w:hAnsiTheme="minorHAnsi" w:cs="Arial"/>
          <w:b/>
          <w:sz w:val="40"/>
          <w:szCs w:val="40"/>
        </w:rPr>
      </w:pPr>
      <w:r w:rsidRPr="00247F8B">
        <w:rPr>
          <w:rFonts w:asciiTheme="minorHAnsi" w:hAnsiTheme="minorHAnsi" w:cs="Arial"/>
          <w:b/>
          <w:sz w:val="40"/>
          <w:szCs w:val="40"/>
        </w:rPr>
        <w:t>CMA CGM Shared Service Centre (India) Pvt.Ltd.</w:t>
      </w:r>
    </w:p>
    <w:p w:rsidR="00260ABC" w:rsidRPr="00247F8B" w:rsidRDefault="00260ABC" w:rsidP="00D052AE">
      <w:pPr>
        <w:jc w:val="center"/>
        <w:rPr>
          <w:rFonts w:asciiTheme="minorHAnsi" w:hAnsiTheme="minorHAnsi" w:cs="Arial"/>
          <w:b/>
          <w:sz w:val="40"/>
          <w:szCs w:val="40"/>
        </w:rPr>
      </w:pPr>
    </w:p>
    <w:p w:rsidR="00260ABC" w:rsidRPr="00247F8B" w:rsidRDefault="00260ABC" w:rsidP="00D052AE">
      <w:pPr>
        <w:jc w:val="center"/>
        <w:rPr>
          <w:rFonts w:asciiTheme="minorHAnsi" w:hAnsiTheme="minorHAnsi" w:cs="Arial"/>
          <w:b/>
          <w:sz w:val="40"/>
          <w:szCs w:val="40"/>
        </w:rPr>
      </w:pPr>
    </w:p>
    <w:p w:rsidR="00D34517" w:rsidRPr="006655C9" w:rsidRDefault="00FA304F" w:rsidP="00D052AE">
      <w:pPr>
        <w:jc w:val="center"/>
        <w:rPr>
          <w:rFonts w:asciiTheme="minorHAnsi" w:hAnsiTheme="minorHAnsi" w:cs="Arial"/>
          <w:b/>
          <w:sz w:val="48"/>
          <w:szCs w:val="48"/>
        </w:rPr>
      </w:pPr>
      <w:r w:rsidRPr="006655C9">
        <w:rPr>
          <w:rFonts w:asciiTheme="minorHAnsi" w:hAnsiTheme="minorHAnsi" w:cs="Arial"/>
          <w:b/>
          <w:sz w:val="48"/>
          <w:szCs w:val="48"/>
        </w:rPr>
        <w:t>CIRA F2F SQ Creation</w:t>
      </w:r>
    </w:p>
    <w:p w:rsidR="00FB54B3" w:rsidRPr="00247F8B" w:rsidRDefault="0097755D" w:rsidP="00D052AE">
      <w:pPr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b/>
          <w:sz w:val="48"/>
          <w:szCs w:val="48"/>
        </w:rPr>
        <w:t>Version 1.1</w:t>
      </w:r>
    </w:p>
    <w:p w:rsidR="00D052AE" w:rsidRPr="00247F8B" w:rsidRDefault="00D052AE" w:rsidP="00D605A6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</w:p>
    <w:p w:rsidR="0025606A" w:rsidRPr="00625658" w:rsidRDefault="001D70A7" w:rsidP="0025606A">
      <w:pPr>
        <w:jc w:val="center"/>
        <w:rPr>
          <w:rFonts w:asciiTheme="minorHAnsi" w:hAnsiTheme="minorHAnsi" w:cs="Arial"/>
          <w:b/>
          <w:sz w:val="48"/>
          <w:szCs w:val="48"/>
        </w:rPr>
      </w:pPr>
      <w:r w:rsidRPr="00625658">
        <w:rPr>
          <w:rFonts w:asciiTheme="minorHAnsi" w:hAnsiTheme="minorHAnsi" w:cs="Arial"/>
          <w:b/>
          <w:sz w:val="48"/>
          <w:szCs w:val="48"/>
        </w:rPr>
        <w:t>Software Release Note</w:t>
      </w:r>
    </w:p>
    <w:p w:rsidR="00577A61" w:rsidRDefault="00577A61">
      <w:pPr>
        <w:spacing w:after="200" w:line="276" w:lineRule="auto"/>
        <w:rPr>
          <w:rFonts w:eastAsia="Calibri" w:cs="Arial"/>
          <w:b/>
          <w:u w:val="single"/>
        </w:rPr>
      </w:pPr>
      <w:r>
        <w:rPr>
          <w:rFonts w:eastAsia="Calibri" w:cs="Arial"/>
          <w:b/>
          <w:u w:val="single"/>
        </w:rPr>
        <w:br w:type="page"/>
      </w:r>
    </w:p>
    <w:p w:rsidR="004E23EE" w:rsidRPr="00FF1882" w:rsidRDefault="00237C9E" w:rsidP="004E23EE">
      <w:pPr>
        <w:rPr>
          <w:rFonts w:asciiTheme="majorHAnsi" w:eastAsia="Calibri" w:hAnsiTheme="majorHAnsi" w:cs="Arial"/>
          <w:b/>
          <w:sz w:val="28"/>
          <w:szCs w:val="28"/>
          <w:u w:val="single"/>
        </w:rPr>
      </w:pPr>
      <w:r w:rsidRPr="00FF1882">
        <w:rPr>
          <w:rFonts w:asciiTheme="majorHAnsi" w:eastAsia="Calibri" w:hAnsiTheme="majorHAnsi" w:cs="Arial"/>
          <w:b/>
          <w:sz w:val="28"/>
          <w:szCs w:val="28"/>
          <w:u w:val="single"/>
        </w:rPr>
        <w:lastRenderedPageBreak/>
        <w:t>Version</w:t>
      </w:r>
      <w:r w:rsidR="004E23EE" w:rsidRPr="00FF1882">
        <w:rPr>
          <w:rFonts w:asciiTheme="majorHAnsi" w:eastAsia="Calibri" w:hAnsiTheme="majorHAnsi" w:cs="Arial"/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796"/>
        <w:gridCol w:w="3045"/>
        <w:gridCol w:w="4264"/>
      </w:tblGrid>
      <w:tr w:rsidR="004E23EE" w:rsidRPr="00437913" w:rsidTr="00FF1882">
        <w:tc>
          <w:tcPr>
            <w:tcW w:w="539" w:type="pct"/>
            <w:shd w:val="clear" w:color="auto" w:fill="8DB3E2"/>
          </w:tcPr>
          <w:p w:rsidR="004E23EE" w:rsidRPr="00FF1882" w:rsidRDefault="004E23EE" w:rsidP="00E052E5">
            <w:pPr>
              <w:jc w:val="center"/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Version</w:t>
            </w:r>
          </w:p>
        </w:tc>
        <w:tc>
          <w:tcPr>
            <w:tcW w:w="880" w:type="pct"/>
            <w:shd w:val="clear" w:color="auto" w:fill="8DB3E2"/>
          </w:tcPr>
          <w:p w:rsidR="004E23EE" w:rsidRPr="00FF1882" w:rsidRDefault="004E23EE" w:rsidP="00E052E5">
            <w:pPr>
              <w:jc w:val="center"/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Date</w:t>
            </w:r>
          </w:p>
        </w:tc>
        <w:tc>
          <w:tcPr>
            <w:tcW w:w="1492" w:type="pct"/>
            <w:shd w:val="clear" w:color="auto" w:fill="8DB3E2"/>
          </w:tcPr>
          <w:p w:rsidR="004E23EE" w:rsidRPr="00FF1882" w:rsidRDefault="004E23EE" w:rsidP="00E052E5">
            <w:pPr>
              <w:jc w:val="center"/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Author</w:t>
            </w:r>
          </w:p>
        </w:tc>
        <w:tc>
          <w:tcPr>
            <w:tcW w:w="2089" w:type="pct"/>
            <w:shd w:val="clear" w:color="auto" w:fill="8DB3E2"/>
          </w:tcPr>
          <w:p w:rsidR="004E23EE" w:rsidRPr="00FF1882" w:rsidRDefault="004E23EE" w:rsidP="00E052E5">
            <w:pPr>
              <w:jc w:val="center"/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Description</w:t>
            </w:r>
          </w:p>
        </w:tc>
      </w:tr>
      <w:tr w:rsidR="00F9591F" w:rsidRPr="00437913" w:rsidTr="00FF1882">
        <w:tc>
          <w:tcPr>
            <w:tcW w:w="539" w:type="pct"/>
          </w:tcPr>
          <w:p w:rsidR="00F9591F" w:rsidRPr="00437913" w:rsidRDefault="004E24F4" w:rsidP="001C647A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1.0</w:t>
            </w:r>
          </w:p>
        </w:tc>
        <w:tc>
          <w:tcPr>
            <w:tcW w:w="880" w:type="pct"/>
          </w:tcPr>
          <w:p w:rsidR="00F9591F" w:rsidRPr="00437913" w:rsidRDefault="00C72078" w:rsidP="00FF2995">
            <w:pPr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11</w:t>
            </w:r>
            <w:r w:rsidR="004E24F4">
              <w:rPr>
                <w:rFonts w:eastAsia="Calibri" w:cs="Arial"/>
                <w:sz w:val="20"/>
                <w:szCs w:val="20"/>
              </w:rPr>
              <w:t>-11-2016</w:t>
            </w:r>
          </w:p>
        </w:tc>
        <w:tc>
          <w:tcPr>
            <w:tcW w:w="1492" w:type="pct"/>
          </w:tcPr>
          <w:p w:rsidR="00F9591F" w:rsidRPr="00437913" w:rsidRDefault="004E24F4" w:rsidP="001C647A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Sunil Wananje</w:t>
            </w:r>
          </w:p>
        </w:tc>
        <w:tc>
          <w:tcPr>
            <w:tcW w:w="2089" w:type="pct"/>
          </w:tcPr>
          <w:p w:rsidR="00F9591F" w:rsidRPr="00437913" w:rsidRDefault="00484CB6" w:rsidP="001C647A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Initial Baseline</w:t>
            </w:r>
          </w:p>
        </w:tc>
      </w:tr>
      <w:tr w:rsidR="005A1EBF" w:rsidRPr="00437913" w:rsidTr="00FF1882">
        <w:tc>
          <w:tcPr>
            <w:tcW w:w="539" w:type="pct"/>
          </w:tcPr>
          <w:p w:rsidR="005A1EBF" w:rsidRPr="00437913" w:rsidRDefault="00484CB6" w:rsidP="001C647A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1.1</w:t>
            </w:r>
          </w:p>
        </w:tc>
        <w:tc>
          <w:tcPr>
            <w:tcW w:w="880" w:type="pct"/>
          </w:tcPr>
          <w:p w:rsidR="005A1EBF" w:rsidRPr="00437913" w:rsidRDefault="0003421D" w:rsidP="00FF2995">
            <w:pPr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10-01-2017</w:t>
            </w:r>
          </w:p>
        </w:tc>
        <w:tc>
          <w:tcPr>
            <w:tcW w:w="1492" w:type="pct"/>
          </w:tcPr>
          <w:p w:rsidR="005A1EBF" w:rsidRPr="00437913" w:rsidRDefault="00484CB6" w:rsidP="00665107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Sunil Wananje</w:t>
            </w:r>
          </w:p>
        </w:tc>
        <w:tc>
          <w:tcPr>
            <w:tcW w:w="2089" w:type="pct"/>
          </w:tcPr>
          <w:p w:rsidR="005A1EBF" w:rsidRPr="00437913" w:rsidRDefault="00484CB6" w:rsidP="00AD3EBC">
            <w:pPr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Enhancement Update</w:t>
            </w:r>
          </w:p>
        </w:tc>
      </w:tr>
      <w:tr w:rsidR="00165980" w:rsidRPr="00437913" w:rsidTr="00FF1882">
        <w:tc>
          <w:tcPr>
            <w:tcW w:w="539" w:type="pct"/>
          </w:tcPr>
          <w:p w:rsidR="00165980" w:rsidRPr="00437913" w:rsidRDefault="00165980" w:rsidP="0016598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880" w:type="pct"/>
          </w:tcPr>
          <w:p w:rsidR="00165980" w:rsidRPr="00437913" w:rsidRDefault="00165980" w:rsidP="00FF299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1492" w:type="pct"/>
          </w:tcPr>
          <w:p w:rsidR="00165980" w:rsidRPr="00437913" w:rsidRDefault="00165980" w:rsidP="00165980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089" w:type="pct"/>
          </w:tcPr>
          <w:p w:rsidR="00FF2995" w:rsidRPr="00437913" w:rsidRDefault="00FF2995" w:rsidP="00BC674E">
            <w:pPr>
              <w:rPr>
                <w:rFonts w:eastAsia="Calibri" w:cs="Arial"/>
                <w:sz w:val="20"/>
                <w:szCs w:val="20"/>
              </w:rPr>
            </w:pPr>
          </w:p>
        </w:tc>
      </w:tr>
      <w:tr w:rsidR="008D62AD" w:rsidRPr="00437913" w:rsidTr="00FF1882">
        <w:tc>
          <w:tcPr>
            <w:tcW w:w="539" w:type="pct"/>
          </w:tcPr>
          <w:p w:rsidR="008D62AD" w:rsidRPr="00437913" w:rsidRDefault="008D62AD" w:rsidP="006102C1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880" w:type="pct"/>
          </w:tcPr>
          <w:p w:rsidR="008D62AD" w:rsidRPr="00437913" w:rsidRDefault="008D62AD" w:rsidP="006102C1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1492" w:type="pct"/>
          </w:tcPr>
          <w:p w:rsidR="008D62AD" w:rsidRPr="00437913" w:rsidRDefault="008D62AD" w:rsidP="006102C1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089" w:type="pct"/>
          </w:tcPr>
          <w:p w:rsidR="008D62AD" w:rsidRPr="00437913" w:rsidRDefault="008D62AD" w:rsidP="006102C1">
            <w:pPr>
              <w:rPr>
                <w:rFonts w:eastAsia="Calibri" w:cs="Arial"/>
                <w:sz w:val="20"/>
                <w:szCs w:val="20"/>
              </w:rPr>
            </w:pPr>
          </w:p>
        </w:tc>
      </w:tr>
      <w:tr w:rsidR="008D62AD" w:rsidRPr="00437913" w:rsidTr="00FF1882">
        <w:tc>
          <w:tcPr>
            <w:tcW w:w="539" w:type="pct"/>
          </w:tcPr>
          <w:p w:rsidR="008D62AD" w:rsidRPr="00437913" w:rsidRDefault="008D62AD" w:rsidP="00E052E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880" w:type="pct"/>
          </w:tcPr>
          <w:p w:rsidR="008D62AD" w:rsidRPr="00437913" w:rsidRDefault="008D62AD" w:rsidP="00E052E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1492" w:type="pct"/>
          </w:tcPr>
          <w:p w:rsidR="008D62AD" w:rsidRPr="00437913" w:rsidRDefault="008D62AD" w:rsidP="00E052E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089" w:type="pct"/>
          </w:tcPr>
          <w:p w:rsidR="008D62AD" w:rsidRPr="00437913" w:rsidRDefault="008D62AD" w:rsidP="00E052E5">
            <w:pPr>
              <w:rPr>
                <w:rFonts w:eastAsia="Calibri" w:cs="Arial"/>
                <w:sz w:val="20"/>
                <w:szCs w:val="20"/>
              </w:rPr>
            </w:pPr>
          </w:p>
        </w:tc>
      </w:tr>
      <w:tr w:rsidR="00E554D2" w:rsidRPr="00437913" w:rsidTr="00FF1882">
        <w:tc>
          <w:tcPr>
            <w:tcW w:w="539" w:type="pct"/>
          </w:tcPr>
          <w:p w:rsidR="00E554D2" w:rsidRPr="00437913" w:rsidRDefault="00E554D2" w:rsidP="00E052E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880" w:type="pct"/>
          </w:tcPr>
          <w:p w:rsidR="00E554D2" w:rsidRPr="00437913" w:rsidRDefault="00E554D2" w:rsidP="00E052E5">
            <w:pPr>
              <w:jc w:val="center"/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1492" w:type="pct"/>
          </w:tcPr>
          <w:p w:rsidR="00E554D2" w:rsidRPr="00437913" w:rsidRDefault="00E554D2" w:rsidP="00E554D2">
            <w:pPr>
              <w:rPr>
                <w:rFonts w:eastAsia="Calibri" w:cs="Arial"/>
                <w:sz w:val="20"/>
                <w:szCs w:val="20"/>
              </w:rPr>
            </w:pPr>
          </w:p>
        </w:tc>
        <w:tc>
          <w:tcPr>
            <w:tcW w:w="2089" w:type="pct"/>
          </w:tcPr>
          <w:p w:rsidR="00E554D2" w:rsidRPr="00437913" w:rsidRDefault="00E554D2" w:rsidP="00E052E5">
            <w:pPr>
              <w:rPr>
                <w:rFonts w:eastAsia="Calibri" w:cs="Arial"/>
                <w:sz w:val="20"/>
                <w:szCs w:val="20"/>
              </w:rPr>
            </w:pPr>
          </w:p>
        </w:tc>
      </w:tr>
    </w:tbl>
    <w:p w:rsidR="004E23EE" w:rsidRPr="00AF5492" w:rsidRDefault="004E23EE" w:rsidP="004E23EE">
      <w:pPr>
        <w:rPr>
          <w:rFonts w:ascii="Sylfaen" w:eastAsia="Calibri" w:hAnsi="Sylfaen" w:cs="Arial"/>
        </w:rPr>
      </w:pP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b/>
          <w:i/>
          <w:color w:val="808080"/>
        </w:rPr>
      </w:pPr>
      <w:r w:rsidRPr="00AF5492">
        <w:rPr>
          <w:rFonts w:ascii="Sylfaen" w:hAnsi="Sylfaen" w:cs="Arial"/>
          <w:b/>
          <w:i/>
          <w:color w:val="808080"/>
        </w:rPr>
        <w:t xml:space="preserve">Note:  </w:t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>Standardized version numbering convention:</w:t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</w:r>
      <w:r w:rsidRPr="00AF5492">
        <w:rPr>
          <w:rFonts w:ascii="Sylfaen" w:hAnsi="Sylfaen" w:cs="Arial"/>
          <w:i/>
          <w:color w:val="808080"/>
          <w:u w:val="single"/>
        </w:rPr>
        <w:t xml:space="preserve">Drafts </w:t>
      </w:r>
      <w:r w:rsidRPr="00AF5492">
        <w:rPr>
          <w:rFonts w:ascii="Sylfaen" w:hAnsi="Sylfaen" w:cs="Arial"/>
          <w:i/>
          <w:color w:val="808080"/>
        </w:rPr>
        <w:t>– (Before approval signature)</w:t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0.#</w:t>
      </w:r>
      <w:r w:rsidRPr="00AF5492">
        <w:rPr>
          <w:rFonts w:ascii="Sylfaen" w:hAnsi="Sylfaen" w:cs="Arial"/>
          <w:i/>
          <w:color w:val="808080"/>
        </w:rPr>
        <w:tab/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0.#+1</w:t>
      </w:r>
      <w:r w:rsidRPr="00AF5492">
        <w:rPr>
          <w:rFonts w:ascii="Sylfaen" w:hAnsi="Sylfaen" w:cs="Arial"/>
          <w:i/>
          <w:color w:val="808080"/>
        </w:rPr>
        <w:tab/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0.#+2</w:t>
      </w:r>
    </w:p>
    <w:p w:rsidR="00FB54B3" w:rsidRPr="00AF5492" w:rsidRDefault="00FB54B3" w:rsidP="00FB54B3">
      <w:pPr>
        <w:tabs>
          <w:tab w:val="left" w:pos="1029"/>
        </w:tabs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</w:r>
      <w:r w:rsidRPr="00AF5492">
        <w:rPr>
          <w:rFonts w:ascii="Sylfaen" w:hAnsi="Sylfaen" w:cs="Arial"/>
          <w:i/>
          <w:color w:val="808080"/>
          <w:u w:val="single"/>
        </w:rPr>
        <w:t>Published</w:t>
      </w:r>
      <w:r w:rsidRPr="00AF5492">
        <w:rPr>
          <w:rFonts w:ascii="Sylfaen" w:hAnsi="Sylfaen" w:cs="Arial"/>
          <w:i/>
          <w:color w:val="808080"/>
        </w:rPr>
        <w:t xml:space="preserve"> – (Once there is an approval on the document)</w:t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1.0</w:t>
      </w:r>
      <w:r w:rsidRPr="00AF5492">
        <w:rPr>
          <w:rFonts w:ascii="Sylfaen" w:hAnsi="Sylfaen" w:cs="Arial"/>
          <w:i/>
          <w:color w:val="808080"/>
        </w:rPr>
        <w:tab/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1.#</w:t>
      </w:r>
      <w:r w:rsidRPr="00AF5492">
        <w:rPr>
          <w:rFonts w:ascii="Sylfaen" w:hAnsi="Sylfaen" w:cs="Arial"/>
          <w:i/>
          <w:color w:val="808080"/>
        </w:rPr>
        <w:tab/>
      </w:r>
    </w:p>
    <w:p w:rsidR="00FB54B3" w:rsidRPr="00AF5492" w:rsidRDefault="00FB54B3" w:rsidP="00FB54B3">
      <w:pPr>
        <w:overflowPunct w:val="0"/>
        <w:autoSpaceDE w:val="0"/>
        <w:autoSpaceDN w:val="0"/>
        <w:adjustRightInd w:val="0"/>
        <w:textAlignment w:val="baseline"/>
        <w:rPr>
          <w:rFonts w:ascii="Sylfaen" w:hAnsi="Sylfaen" w:cs="Arial"/>
          <w:i/>
          <w:color w:val="808080"/>
        </w:rPr>
      </w:pPr>
      <w:r w:rsidRPr="00AF5492">
        <w:rPr>
          <w:rFonts w:ascii="Sylfaen" w:hAnsi="Sylfaen" w:cs="Arial"/>
          <w:i/>
          <w:color w:val="808080"/>
        </w:rPr>
        <w:tab/>
        <w:t>1.#+1</w:t>
      </w:r>
    </w:p>
    <w:p w:rsidR="00D052AE" w:rsidRPr="00437913" w:rsidRDefault="00D052AE" w:rsidP="00B07880">
      <w:pPr>
        <w:rPr>
          <w:rFonts w:eastAsia="Calibri" w:cs="Arial"/>
          <w:b/>
          <w:u w:val="single"/>
        </w:rPr>
      </w:pPr>
    </w:p>
    <w:p w:rsidR="00B07880" w:rsidRPr="00FF1882" w:rsidRDefault="00B07880" w:rsidP="00B07880">
      <w:pPr>
        <w:rPr>
          <w:rFonts w:asciiTheme="majorHAnsi" w:eastAsia="Calibri" w:hAnsiTheme="majorHAnsi" w:cs="Arial"/>
          <w:b/>
          <w:sz w:val="28"/>
          <w:szCs w:val="28"/>
          <w:u w:val="single"/>
        </w:rPr>
      </w:pPr>
      <w:r w:rsidRPr="00FF1882">
        <w:rPr>
          <w:rFonts w:asciiTheme="majorHAnsi" w:eastAsia="Calibri" w:hAnsiTheme="majorHAnsi" w:cs="Arial"/>
          <w:b/>
          <w:sz w:val="28"/>
          <w:szCs w:val="28"/>
          <w:u w:val="single"/>
        </w:rPr>
        <w:t>Approval List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8"/>
        <w:gridCol w:w="2768"/>
        <w:gridCol w:w="2233"/>
        <w:gridCol w:w="2147"/>
      </w:tblGrid>
      <w:tr w:rsidR="00250CEB" w:rsidRPr="00437913" w:rsidTr="00FF1882">
        <w:tc>
          <w:tcPr>
            <w:tcW w:w="1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250CEB" w:rsidRPr="00FF1882" w:rsidRDefault="00250CEB" w:rsidP="00F04A61">
            <w:pPr>
              <w:rPr>
                <w:rFonts w:ascii="Sylfaen" w:hAnsi="Sylfaen" w:cs="Arial"/>
                <w:b/>
              </w:rPr>
            </w:pPr>
            <w:r w:rsidRPr="00FF1882">
              <w:rPr>
                <w:rFonts w:ascii="Sylfaen" w:hAnsi="Sylfaen" w:cs="Arial"/>
                <w:b/>
              </w:rPr>
              <w:t>Name</w:t>
            </w:r>
          </w:p>
        </w:tc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250CEB" w:rsidRPr="00FF1882" w:rsidRDefault="00250CEB" w:rsidP="00F04A61">
            <w:pPr>
              <w:rPr>
                <w:rFonts w:ascii="Sylfaen" w:hAnsi="Sylfaen" w:cs="Arial"/>
                <w:b/>
              </w:rPr>
            </w:pPr>
            <w:r w:rsidRPr="00FF1882">
              <w:rPr>
                <w:rFonts w:ascii="Sylfaen" w:hAnsi="Sylfaen" w:cs="Arial"/>
                <w:b/>
              </w:rPr>
              <w:t>Role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250CEB" w:rsidRPr="00FF1882" w:rsidRDefault="00250CEB" w:rsidP="00F04A61">
            <w:pPr>
              <w:rPr>
                <w:rFonts w:ascii="Sylfaen" w:hAnsi="Sylfaen" w:cs="Arial"/>
                <w:b/>
              </w:rPr>
            </w:pPr>
            <w:r w:rsidRPr="00FF1882">
              <w:rPr>
                <w:rFonts w:ascii="Sylfaen" w:hAnsi="Sylfaen" w:cs="Arial"/>
                <w:b/>
              </w:rPr>
              <w:t>Organization</w:t>
            </w:r>
          </w:p>
        </w:tc>
        <w:tc>
          <w:tcPr>
            <w:tcW w:w="10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250CEB" w:rsidRPr="00FF1882" w:rsidRDefault="00250CEB" w:rsidP="00F04A61">
            <w:pPr>
              <w:rPr>
                <w:rFonts w:ascii="Sylfaen" w:hAnsi="Sylfaen" w:cs="Arial"/>
                <w:b/>
              </w:rPr>
            </w:pPr>
            <w:r w:rsidRPr="00FF1882">
              <w:rPr>
                <w:rFonts w:ascii="Sylfaen" w:hAnsi="Sylfaen" w:cs="Arial"/>
                <w:b/>
              </w:rPr>
              <w:t>Approval Status</w:t>
            </w:r>
          </w:p>
        </w:tc>
      </w:tr>
      <w:tr w:rsidR="00250CEB" w:rsidRPr="00437913" w:rsidTr="00FF1882">
        <w:tc>
          <w:tcPr>
            <w:tcW w:w="1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E554D2">
            <w:pPr>
              <w:rPr>
                <w:rFonts w:ascii="Sylfaen" w:eastAsia="Calibri" w:hAnsi="Sylfae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IN"/>
              </w:rPr>
              <w:t>BABU Hemanth Kumar</w:t>
            </w:r>
          </w:p>
        </w:tc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F04A61">
            <w:pPr>
              <w:rPr>
                <w:rFonts w:ascii="Sylfaen" w:eastAsia="Calibri" w:hAnsi="Sylfaen"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>Deputy Director – IT Dev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elopment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F04A61">
            <w:pPr>
              <w:rPr>
                <w:rFonts w:ascii="Sylfaen" w:hAnsi="Sylfaen" w:cs="Arial"/>
                <w:sz w:val="20"/>
                <w:szCs w:val="20"/>
              </w:rPr>
            </w:pPr>
            <w:r w:rsidRPr="00455655">
              <w:rPr>
                <w:rFonts w:asciiTheme="minorHAnsi" w:eastAsia="Calibri" w:hAnsiTheme="minorHAnsi" w:cs="Arial"/>
                <w:sz w:val="20"/>
                <w:szCs w:val="20"/>
              </w:rPr>
              <w:t>CMA CGM SSC Chennai</w:t>
            </w:r>
          </w:p>
        </w:tc>
        <w:tc>
          <w:tcPr>
            <w:tcW w:w="10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250CEB" w:rsidP="00F04A61">
            <w:pPr>
              <w:rPr>
                <w:rFonts w:ascii="Sylfaen" w:hAnsi="Sylfaen" w:cs="Arial"/>
                <w:sz w:val="20"/>
                <w:szCs w:val="20"/>
              </w:rPr>
            </w:pPr>
          </w:p>
        </w:tc>
      </w:tr>
      <w:tr w:rsidR="00250CEB" w:rsidRPr="00437913" w:rsidTr="00FF1882">
        <w:tc>
          <w:tcPr>
            <w:tcW w:w="1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F04A61">
            <w:pPr>
              <w:rPr>
                <w:rFonts w:ascii="Sylfaen" w:hAnsi="Sylfaen" w:cs="Arial"/>
                <w:sz w:val="20"/>
                <w:szCs w:val="20"/>
                <w:lang w:val="en-US"/>
              </w:rPr>
            </w:pPr>
            <w:r w:rsidRPr="001B6101">
              <w:rPr>
                <w:rFonts w:cs="Arial"/>
                <w:sz w:val="20"/>
                <w:szCs w:val="20"/>
                <w:lang w:val="en-US"/>
              </w:rPr>
              <w:t>NARASIMHAN Venkatasubramanian</w:t>
            </w:r>
          </w:p>
        </w:tc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F04A61">
            <w:pPr>
              <w:rPr>
                <w:rFonts w:ascii="Sylfaen" w:eastAsia="Calibri" w:hAnsi="Sylfaen"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>Information Technology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 xml:space="preserve"> Director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4E24F4" w:rsidP="00F04A61">
            <w:pPr>
              <w:rPr>
                <w:rFonts w:ascii="Sylfaen" w:hAnsi="Sylfaen" w:cs="Arial"/>
                <w:sz w:val="20"/>
                <w:szCs w:val="20"/>
              </w:rPr>
            </w:pPr>
            <w:r w:rsidRPr="00455655">
              <w:rPr>
                <w:rFonts w:asciiTheme="minorHAnsi" w:eastAsia="Calibri" w:hAnsiTheme="minorHAnsi" w:cs="Arial"/>
                <w:sz w:val="20"/>
                <w:szCs w:val="20"/>
              </w:rPr>
              <w:t>CMA CGM SSC Chennai</w:t>
            </w:r>
          </w:p>
        </w:tc>
        <w:tc>
          <w:tcPr>
            <w:tcW w:w="10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CEB" w:rsidRPr="00FF1882" w:rsidRDefault="00250CEB" w:rsidP="00F04A61">
            <w:pPr>
              <w:rPr>
                <w:rFonts w:ascii="Sylfaen" w:hAnsi="Sylfaen" w:cs="Arial"/>
                <w:sz w:val="20"/>
                <w:szCs w:val="20"/>
              </w:rPr>
            </w:pPr>
          </w:p>
        </w:tc>
      </w:tr>
    </w:tbl>
    <w:p w:rsidR="00124C2F" w:rsidRPr="00437913" w:rsidRDefault="00124C2F" w:rsidP="00124C2F">
      <w:pPr>
        <w:rPr>
          <w:rFonts w:cs="Arial"/>
          <w:lang w:val="en-US"/>
        </w:rPr>
      </w:pPr>
    </w:p>
    <w:p w:rsidR="00124C2F" w:rsidRPr="00FF1882" w:rsidRDefault="0025606A" w:rsidP="00124C2F">
      <w:pPr>
        <w:rPr>
          <w:rFonts w:asciiTheme="majorHAnsi" w:eastAsia="Calibri" w:hAnsiTheme="majorHAnsi" w:cs="Arial"/>
          <w:b/>
          <w:sz w:val="28"/>
          <w:szCs w:val="28"/>
          <w:u w:val="single"/>
        </w:rPr>
      </w:pPr>
      <w:r w:rsidRPr="00FF1882">
        <w:rPr>
          <w:rFonts w:asciiTheme="majorHAnsi" w:eastAsia="Calibri" w:hAnsiTheme="majorHAnsi" w:cs="Arial"/>
          <w:b/>
          <w:sz w:val="28"/>
          <w:szCs w:val="28"/>
          <w:u w:val="single"/>
        </w:rPr>
        <w:t>Distribution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2612"/>
        <w:gridCol w:w="2264"/>
        <w:gridCol w:w="1982"/>
        <w:gridCol w:w="2031"/>
        <w:gridCol w:w="1241"/>
      </w:tblGrid>
      <w:tr w:rsidR="0025606A" w:rsidRPr="00437913" w:rsidTr="00FF1882">
        <w:trPr>
          <w:cantSplit/>
          <w:trHeight w:val="567"/>
        </w:trPr>
        <w:tc>
          <w:tcPr>
            <w:tcW w:w="135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5606A" w:rsidRPr="00FF1882" w:rsidRDefault="0025606A" w:rsidP="003C799D">
            <w:pPr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Name</w:t>
            </w:r>
          </w:p>
        </w:tc>
        <w:tc>
          <w:tcPr>
            <w:tcW w:w="118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5606A" w:rsidRPr="00FF1882" w:rsidRDefault="0025606A" w:rsidP="003C799D">
            <w:pPr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Title</w:t>
            </w:r>
          </w:p>
        </w:tc>
        <w:tc>
          <w:tcPr>
            <w:tcW w:w="104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5606A" w:rsidRPr="00FF1882" w:rsidRDefault="0025606A" w:rsidP="003C799D">
            <w:pPr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Company</w:t>
            </w:r>
          </w:p>
        </w:tc>
        <w:tc>
          <w:tcPr>
            <w:tcW w:w="7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5606A" w:rsidRPr="00FF1882" w:rsidRDefault="0025606A" w:rsidP="003C799D">
            <w:pPr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To</w:t>
            </w:r>
          </w:p>
        </w:tc>
        <w:tc>
          <w:tcPr>
            <w:tcW w:w="65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5606A" w:rsidRPr="00FF1882" w:rsidRDefault="0025606A" w:rsidP="003C799D">
            <w:pPr>
              <w:rPr>
                <w:rFonts w:ascii="Sylfaen" w:eastAsia="Calibri" w:hAnsi="Sylfaen" w:cs="Arial"/>
                <w:b/>
              </w:rPr>
            </w:pPr>
            <w:r w:rsidRPr="00FF1882">
              <w:rPr>
                <w:rFonts w:ascii="Sylfaen" w:eastAsia="Calibri" w:hAnsi="Sylfaen" w:cs="Arial"/>
                <w:b/>
              </w:rPr>
              <w:t>Cc</w:t>
            </w:r>
          </w:p>
        </w:tc>
      </w:tr>
      <w:tr w:rsidR="0025606A" w:rsidRPr="00437913" w:rsidTr="00FF1882">
        <w:trPr>
          <w:cantSplit/>
          <w:trHeight w:val="337"/>
        </w:trPr>
        <w:tc>
          <w:tcPr>
            <w:tcW w:w="135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402E55" w:rsidP="003C799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IN"/>
              </w:rPr>
              <w:t>BABU Hemanth Kumar</w:t>
            </w:r>
          </w:p>
        </w:tc>
        <w:tc>
          <w:tcPr>
            <w:tcW w:w="118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7C1145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>Deputy Director – IT Dev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elopment</w:t>
            </w:r>
          </w:p>
        </w:tc>
        <w:tc>
          <w:tcPr>
            <w:tcW w:w="104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402AF0" w:rsidP="003C799D">
            <w:pPr>
              <w:jc w:val="center"/>
              <w:rPr>
                <w:rFonts w:cs="Arial"/>
                <w:i/>
                <w:color w:val="0000FF"/>
                <w:sz w:val="20"/>
                <w:szCs w:val="20"/>
              </w:rPr>
            </w:pPr>
            <w:r w:rsidRPr="00455655">
              <w:rPr>
                <w:rFonts w:asciiTheme="minorHAnsi" w:eastAsia="Calibri" w:hAnsiTheme="minorHAnsi" w:cs="Arial"/>
                <w:sz w:val="20"/>
                <w:szCs w:val="20"/>
              </w:rPr>
              <w:t>CMA CGM SSC Chennai</w:t>
            </w:r>
          </w:p>
        </w:tc>
        <w:tc>
          <w:tcPr>
            <w:tcW w:w="7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BA2644" w:rsidP="003C799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eastAsia="en-IN"/>
              </w:rPr>
              <w:t>BABU Hemanth Kumar</w:t>
            </w:r>
          </w:p>
        </w:tc>
        <w:tc>
          <w:tcPr>
            <w:tcW w:w="65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943EB9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>Deputy Director – IT Dev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elopment</w:t>
            </w:r>
          </w:p>
        </w:tc>
      </w:tr>
      <w:tr w:rsidR="0025606A" w:rsidRPr="00437913" w:rsidTr="00FF1882">
        <w:trPr>
          <w:cantSplit/>
          <w:trHeight w:val="250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402E55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1B6101">
              <w:rPr>
                <w:rFonts w:cs="Arial"/>
                <w:sz w:val="20"/>
                <w:szCs w:val="20"/>
                <w:lang w:val="en-US"/>
              </w:rPr>
              <w:t>NARASIMHAN Venkatasubramanian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7C1145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 xml:space="preserve">Information Technology  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Director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402AF0" w:rsidP="003C799D">
            <w:pPr>
              <w:jc w:val="center"/>
              <w:rPr>
                <w:rFonts w:cs="Arial"/>
                <w:i/>
                <w:color w:val="0000FF"/>
                <w:sz w:val="20"/>
                <w:szCs w:val="20"/>
              </w:rPr>
            </w:pPr>
            <w:r w:rsidRPr="00455655">
              <w:rPr>
                <w:rFonts w:asciiTheme="minorHAnsi" w:eastAsia="Calibri" w:hAnsiTheme="minorHAnsi" w:cs="Arial"/>
                <w:sz w:val="20"/>
                <w:szCs w:val="20"/>
              </w:rPr>
              <w:t>CMA CGM SSC Chennai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BA2644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1B6101">
              <w:rPr>
                <w:rFonts w:cs="Arial"/>
                <w:sz w:val="20"/>
                <w:szCs w:val="20"/>
                <w:lang w:val="en-US"/>
              </w:rPr>
              <w:t>NARASIMHAN Venkatasubramanian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943EB9" w:rsidP="003C799D">
            <w:pPr>
              <w:jc w:val="center"/>
              <w:rPr>
                <w:rFonts w:cs="Arial"/>
                <w:sz w:val="20"/>
                <w:szCs w:val="20"/>
              </w:rPr>
            </w:pPr>
            <w:r w:rsidRPr="003254C1">
              <w:rPr>
                <w:rFonts w:asciiTheme="minorHAnsi" w:eastAsia="Calibri" w:hAnsiTheme="minorHAnsi" w:cs="Arial"/>
                <w:sz w:val="20"/>
                <w:szCs w:val="20"/>
              </w:rPr>
              <w:t xml:space="preserve">Information Technology  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Director</w:t>
            </w:r>
          </w:p>
        </w:tc>
      </w:tr>
      <w:tr w:rsidR="0025606A" w:rsidRPr="00437913" w:rsidTr="00FF1882">
        <w:trPr>
          <w:cantSplit/>
          <w:trHeight w:val="250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5606A" w:rsidRPr="00437913" w:rsidTr="00FF1882">
        <w:trPr>
          <w:cantSplit/>
          <w:trHeight w:val="250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5606A" w:rsidRPr="00437913" w:rsidTr="00FF1882">
        <w:trPr>
          <w:cantSplit/>
          <w:trHeight w:val="250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5606A" w:rsidRPr="00437913" w:rsidTr="00FF1882">
        <w:trPr>
          <w:cantSplit/>
          <w:trHeight w:val="250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06A" w:rsidRPr="00437913" w:rsidRDefault="0025606A" w:rsidP="003C799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E12B27" w:rsidRPr="00437913" w:rsidRDefault="00E12B27">
      <w:pPr>
        <w:rPr>
          <w:rFonts w:cs="Arial"/>
          <w:b/>
          <w:sz w:val="32"/>
          <w:szCs w:val="32"/>
          <w:u w:val="single"/>
          <w:lang w:val="en-US"/>
        </w:rPr>
      </w:pPr>
      <w:r w:rsidRPr="00437913">
        <w:rPr>
          <w:rFonts w:cs="Arial"/>
          <w:b/>
          <w:sz w:val="32"/>
          <w:szCs w:val="32"/>
          <w:u w:val="single"/>
          <w:lang w:val="en-US"/>
        </w:rPr>
        <w:br w:type="page"/>
      </w:r>
    </w:p>
    <w:p w:rsidR="007D1FC4" w:rsidRPr="00437913" w:rsidRDefault="0041473C" w:rsidP="00260ABC">
      <w:pPr>
        <w:jc w:val="center"/>
        <w:rPr>
          <w:rFonts w:cs="Arial"/>
          <w:b/>
          <w:sz w:val="32"/>
          <w:szCs w:val="32"/>
          <w:u w:val="single"/>
          <w:lang w:val="en-US"/>
        </w:rPr>
      </w:pPr>
      <w:r w:rsidRPr="00437913">
        <w:rPr>
          <w:rFonts w:cs="Arial"/>
          <w:b/>
          <w:sz w:val="32"/>
          <w:szCs w:val="32"/>
          <w:u w:val="single"/>
          <w:lang w:val="en-US"/>
        </w:rPr>
        <w:lastRenderedPageBreak/>
        <w:t>Contents</w:t>
      </w:r>
    </w:p>
    <w:p w:rsidR="006A4743" w:rsidRPr="00437913" w:rsidRDefault="006A4743" w:rsidP="0025606A">
      <w:pPr>
        <w:jc w:val="right"/>
        <w:rPr>
          <w:rFonts w:cs="Arial"/>
          <w:b/>
          <w:sz w:val="32"/>
          <w:szCs w:val="32"/>
          <w:u w:val="single"/>
          <w:lang w:val="en-US"/>
        </w:rPr>
      </w:pPr>
    </w:p>
    <w:bookmarkStart w:id="0" w:name="_Commitment_Statement"/>
    <w:bookmarkStart w:id="1" w:name="_Ref329785794"/>
    <w:bookmarkEnd w:id="0"/>
    <w:p w:rsidR="007E2A3F" w:rsidRDefault="003076F7">
      <w:pPr>
        <w:pStyle w:val="TOC1"/>
        <w:rPr>
          <w:rFonts w:asciiTheme="minorHAnsi" w:eastAsiaTheme="minorEastAsia" w:hAnsiTheme="minorHAnsi"/>
          <w:noProof/>
          <w:lang w:val="en-US"/>
        </w:rPr>
      </w:pPr>
      <w:r w:rsidRPr="00437913">
        <w:rPr>
          <w:rFonts w:cs="Arial"/>
        </w:rPr>
        <w:fldChar w:fldCharType="begin"/>
      </w:r>
      <w:r w:rsidR="007938E4" w:rsidRPr="00437913">
        <w:rPr>
          <w:rFonts w:cs="Arial"/>
        </w:rPr>
        <w:instrText xml:space="preserve"> TOC \o "1-3" \h \z \u </w:instrText>
      </w:r>
      <w:r w:rsidRPr="00437913">
        <w:rPr>
          <w:rFonts w:cs="Arial"/>
        </w:rPr>
        <w:fldChar w:fldCharType="separate"/>
      </w:r>
      <w:hyperlink w:anchor="_Toc441658341" w:history="1">
        <w:r w:rsidR="007E2A3F" w:rsidRPr="00E74B0B">
          <w:rPr>
            <w:rStyle w:val="Hyperlink"/>
            <w:rFonts w:cs="Arial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Introduction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_Toc441658341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1"/>
        <w:rPr>
          <w:rFonts w:asciiTheme="minorHAnsi" w:eastAsiaTheme="minorEastAsia" w:hAnsiTheme="minorHAnsi"/>
          <w:noProof/>
          <w:lang w:val="en-US"/>
        </w:rPr>
      </w:pPr>
      <w:hyperlink w:anchor="_Toc441658342" w:history="1">
        <w:r w:rsidR="007E2A3F" w:rsidRPr="00E74B0B">
          <w:rPr>
            <w:rStyle w:val="Hyperlink"/>
            <w:rFonts w:cs="Arial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Installation Steps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_Toc441658342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3" w:history="1">
        <w:r w:rsidR="007E2A3F" w:rsidRPr="00E74B0B">
          <w:rPr>
            <w:rStyle w:val="Hyperlink"/>
            <w:rFonts w:cs="Arial"/>
            <w:noProof/>
          </w:rPr>
          <w:t>2.1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Backup of Existing Files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_Toc441658343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4" w:history="1">
        <w:r w:rsidR="007E2A3F" w:rsidRPr="00E74B0B">
          <w:rPr>
            <w:rStyle w:val="Hyperlink"/>
            <w:rFonts w:cs="Arial"/>
            <w:noProof/>
          </w:rPr>
          <w:t>2.2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User Creation Steps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_Toc441658344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5" w:history="1">
        <w:r w:rsidR="007E2A3F" w:rsidRPr="00E74B0B">
          <w:rPr>
            <w:rStyle w:val="Hyperlink"/>
            <w:rFonts w:cs="Arial"/>
            <w:noProof/>
          </w:rPr>
          <w:t>2.3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Folder Creation Steps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_Toc441658345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6" w:history="1">
        <w:r w:rsidR="007E2A3F" w:rsidRPr="00E74B0B">
          <w:rPr>
            <w:rStyle w:val="Hyperlink"/>
            <w:noProof/>
          </w:rPr>
          <w:t>2.4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Database Related Changes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_Toc441658346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7" w:history="1">
        <w:r w:rsidR="007E2A3F" w:rsidRPr="00E74B0B">
          <w:rPr>
            <w:rStyle w:val="Hyperlink"/>
            <w:rFonts w:cs="Arial"/>
            <w:noProof/>
          </w:rPr>
          <w:t>2.5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System Configuration Files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_Toc441658347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4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8" w:history="1">
        <w:r w:rsidR="007E2A3F" w:rsidRPr="00E74B0B">
          <w:rPr>
            <w:rStyle w:val="Hyperlink"/>
            <w:noProof/>
          </w:rPr>
          <w:t>2.6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Web-Server Related Changes</w:t>
        </w:r>
        <w:r w:rsidR="007E2A3F">
          <w:rPr>
            <w:noProof/>
            <w:webHidden/>
          </w:rPr>
          <w:tab/>
        </w:r>
        <w:r w:rsidR="00172BA7">
          <w:rPr>
            <w:noProof/>
            <w:webHidden/>
          </w:rPr>
          <w:t>5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49" w:history="1">
        <w:r w:rsidR="007E2A3F" w:rsidRPr="00E74B0B">
          <w:rPr>
            <w:rStyle w:val="Hyperlink"/>
            <w:rFonts w:cs="Arial"/>
            <w:noProof/>
          </w:rPr>
          <w:t>2.7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Post Installation Verification</w:t>
        </w:r>
        <w:r w:rsidR="007E2A3F">
          <w:rPr>
            <w:noProof/>
            <w:webHidden/>
          </w:rPr>
          <w:tab/>
        </w:r>
        <w:r w:rsidR="00A53E84">
          <w:rPr>
            <w:noProof/>
            <w:webHidden/>
          </w:rPr>
          <w:t>5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0" w:history="1">
        <w:r w:rsidR="007E2A3F" w:rsidRPr="00E74B0B">
          <w:rPr>
            <w:rStyle w:val="Hyperlink"/>
            <w:rFonts w:cs="Arial"/>
            <w:noProof/>
          </w:rPr>
          <w:t>2.8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Roll-Back Steps</w:t>
        </w:r>
        <w:r w:rsidR="007E2A3F">
          <w:rPr>
            <w:noProof/>
            <w:webHidden/>
          </w:rPr>
          <w:tab/>
        </w:r>
        <w:r w:rsidR="00A53E84">
          <w:rPr>
            <w:noProof/>
            <w:webHidden/>
          </w:rPr>
          <w:t>5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1" w:history="1">
        <w:r w:rsidR="007E2A3F" w:rsidRPr="00E74B0B">
          <w:rPr>
            <w:rStyle w:val="Hyperlink"/>
            <w:rFonts w:cs="Arial"/>
            <w:noProof/>
          </w:rPr>
          <w:t>2.9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Roll-Back Verification</w:t>
        </w:r>
        <w:r w:rsidR="007E2A3F">
          <w:rPr>
            <w:noProof/>
            <w:webHidden/>
          </w:rPr>
          <w:tab/>
        </w:r>
        <w:r w:rsidR="007E2A3F">
          <w:rPr>
            <w:noProof/>
            <w:webHidden/>
          </w:rPr>
          <w:fldChar w:fldCharType="begin"/>
        </w:r>
        <w:r w:rsidR="007E2A3F">
          <w:rPr>
            <w:noProof/>
            <w:webHidden/>
          </w:rPr>
          <w:instrText xml:space="preserve"> PAGEREF _Toc441658351 \h </w:instrText>
        </w:r>
        <w:r w:rsidR="007E2A3F">
          <w:rPr>
            <w:noProof/>
            <w:webHidden/>
          </w:rPr>
        </w:r>
        <w:r w:rsidR="007E2A3F">
          <w:rPr>
            <w:noProof/>
            <w:webHidden/>
          </w:rPr>
          <w:fldChar w:fldCharType="separate"/>
        </w:r>
        <w:r w:rsidR="007E2A3F">
          <w:rPr>
            <w:noProof/>
            <w:webHidden/>
          </w:rPr>
          <w:t>5</w:t>
        </w:r>
        <w:r w:rsidR="007E2A3F">
          <w:rPr>
            <w:noProof/>
            <w:webHidden/>
          </w:rPr>
          <w:fldChar w:fldCharType="end"/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2" w:history="1">
        <w:r w:rsidR="007E2A3F" w:rsidRPr="00E74B0B">
          <w:rPr>
            <w:rStyle w:val="Hyperlink"/>
            <w:rFonts w:cs="Arial"/>
            <w:noProof/>
          </w:rPr>
          <w:t>2.10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Escalate: Possible Issued Encountered</w:t>
        </w:r>
        <w:r w:rsidR="007E2A3F">
          <w:rPr>
            <w:noProof/>
            <w:webHidden/>
          </w:rPr>
          <w:tab/>
        </w:r>
        <w:r w:rsidR="00450E9D">
          <w:rPr>
            <w:noProof/>
            <w:webHidden/>
          </w:rPr>
          <w:t>6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3" w:history="1">
        <w:r w:rsidR="007E2A3F" w:rsidRPr="00E74B0B">
          <w:rPr>
            <w:rStyle w:val="Hyperlink"/>
            <w:rFonts w:cs="Arial"/>
            <w:noProof/>
          </w:rPr>
          <w:t>2.11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Ignore: Warning Encountered</w:t>
        </w:r>
        <w:r w:rsidR="007E2A3F">
          <w:rPr>
            <w:noProof/>
            <w:webHidden/>
          </w:rPr>
          <w:tab/>
        </w:r>
        <w:r w:rsidR="00F440F5">
          <w:rPr>
            <w:noProof/>
            <w:webHidden/>
          </w:rPr>
          <w:t>6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4" w:history="1">
        <w:r w:rsidR="007E2A3F" w:rsidRPr="00E74B0B">
          <w:rPr>
            <w:rStyle w:val="Hyperlink"/>
            <w:rFonts w:cs="Arial"/>
            <w:noProof/>
          </w:rPr>
          <w:t>2.12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List of Software Components</w:t>
        </w:r>
        <w:r w:rsidR="007E2A3F">
          <w:rPr>
            <w:noProof/>
            <w:webHidden/>
          </w:rPr>
          <w:tab/>
        </w:r>
        <w:r w:rsidR="00F440F5">
          <w:rPr>
            <w:noProof/>
            <w:webHidden/>
          </w:rPr>
          <w:t>6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5" w:history="1">
        <w:r w:rsidR="007E2A3F" w:rsidRPr="00E74B0B">
          <w:rPr>
            <w:rStyle w:val="Hyperlink"/>
            <w:rFonts w:cs="Arial"/>
            <w:noProof/>
          </w:rPr>
          <w:t>2.13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List of Known Defects</w:t>
        </w:r>
        <w:r w:rsidR="007E2A3F">
          <w:rPr>
            <w:noProof/>
            <w:webHidden/>
          </w:rPr>
          <w:tab/>
        </w:r>
        <w:r w:rsidR="00F440F5">
          <w:rPr>
            <w:noProof/>
            <w:webHidden/>
          </w:rPr>
          <w:t>6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6" w:history="1">
        <w:r w:rsidR="007E2A3F" w:rsidRPr="00E74B0B">
          <w:rPr>
            <w:rStyle w:val="Hyperlink"/>
            <w:rFonts w:cs="Arial"/>
            <w:noProof/>
          </w:rPr>
          <w:t>2.14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Communication</w:t>
        </w:r>
        <w:r w:rsidR="007E2A3F">
          <w:rPr>
            <w:noProof/>
            <w:webHidden/>
          </w:rPr>
          <w:tab/>
        </w:r>
        <w:r w:rsidR="00F440F5">
          <w:rPr>
            <w:noProof/>
            <w:webHidden/>
          </w:rPr>
          <w:t>6</w:t>
        </w:r>
      </w:hyperlink>
    </w:p>
    <w:p w:rsidR="007E2A3F" w:rsidRDefault="00715131">
      <w:pPr>
        <w:pStyle w:val="TOC2"/>
        <w:tabs>
          <w:tab w:val="left" w:pos="880"/>
          <w:tab w:val="right" w:leader="dot" w:pos="9980"/>
        </w:tabs>
        <w:rPr>
          <w:rFonts w:asciiTheme="minorHAnsi" w:eastAsiaTheme="minorEastAsia" w:hAnsiTheme="minorHAnsi"/>
          <w:noProof/>
          <w:lang w:val="en-US"/>
        </w:rPr>
      </w:pPr>
      <w:hyperlink w:anchor="_Toc441658357" w:history="1">
        <w:r w:rsidR="007E2A3F" w:rsidRPr="00E74B0B">
          <w:rPr>
            <w:rStyle w:val="Hyperlink"/>
            <w:rFonts w:cs="Arial"/>
            <w:noProof/>
          </w:rPr>
          <w:t>2.15</w:t>
        </w:r>
        <w:r w:rsidR="007E2A3F">
          <w:rPr>
            <w:rFonts w:asciiTheme="minorHAnsi" w:eastAsiaTheme="minorEastAsia" w:hAnsiTheme="minorHAnsi"/>
            <w:noProof/>
            <w:lang w:val="en-US"/>
          </w:rPr>
          <w:tab/>
        </w:r>
        <w:r w:rsidR="007E2A3F" w:rsidRPr="00E74B0B">
          <w:rPr>
            <w:rStyle w:val="Hyperlink"/>
            <w:rFonts w:cs="Arial"/>
            <w:noProof/>
          </w:rPr>
          <w:t>References</w:t>
        </w:r>
        <w:r w:rsidR="007E2A3F">
          <w:rPr>
            <w:noProof/>
            <w:webHidden/>
          </w:rPr>
          <w:tab/>
        </w:r>
        <w:r w:rsidR="00F440F5">
          <w:rPr>
            <w:noProof/>
            <w:webHidden/>
          </w:rPr>
          <w:t>7</w:t>
        </w:r>
      </w:hyperlink>
    </w:p>
    <w:p w:rsidR="00577A61" w:rsidRDefault="003076F7" w:rsidP="00577A61">
      <w:pPr>
        <w:pStyle w:val="TOC2"/>
        <w:tabs>
          <w:tab w:val="right" w:leader="dot" w:pos="9977"/>
        </w:tabs>
        <w:rPr>
          <w:rFonts w:cs="Arial"/>
        </w:rPr>
      </w:pPr>
      <w:r w:rsidRPr="00437913">
        <w:rPr>
          <w:rFonts w:cs="Arial"/>
        </w:rPr>
        <w:fldChar w:fldCharType="end"/>
      </w:r>
      <w:bookmarkStart w:id="2" w:name="_Toc329334755"/>
      <w:bookmarkStart w:id="3" w:name="_Ref329343626"/>
      <w:bookmarkStart w:id="4" w:name="_Ref329343645"/>
      <w:bookmarkStart w:id="5" w:name="_Ref329785948"/>
      <w:bookmarkEnd w:id="1"/>
    </w:p>
    <w:p w:rsidR="00577A61" w:rsidRDefault="00577A61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9E66C5" w:rsidRPr="00FF1882" w:rsidRDefault="0025606A" w:rsidP="00577A61">
      <w:pPr>
        <w:pStyle w:val="Heading1"/>
        <w:rPr>
          <w:rFonts w:cs="Arial"/>
        </w:rPr>
      </w:pPr>
      <w:bookmarkStart w:id="6" w:name="_Toc441658341"/>
      <w:r w:rsidRPr="00FF1882">
        <w:rPr>
          <w:rFonts w:cs="Arial"/>
        </w:rPr>
        <w:lastRenderedPageBreak/>
        <w:t>Introduction</w:t>
      </w:r>
      <w:bookmarkEnd w:id="2"/>
      <w:bookmarkEnd w:id="3"/>
      <w:bookmarkEnd w:id="4"/>
      <w:bookmarkEnd w:id="5"/>
      <w:bookmarkEnd w:id="6"/>
    </w:p>
    <w:p w:rsidR="001D70A7" w:rsidRPr="00CC4BD3" w:rsidRDefault="001D70A7" w:rsidP="001D70A7">
      <w:pPr>
        <w:rPr>
          <w:i/>
          <w:sz w:val="20"/>
          <w:szCs w:val="20"/>
        </w:rPr>
      </w:pPr>
    </w:p>
    <w:p w:rsidR="001D70A7" w:rsidRPr="00CC4BD3" w:rsidRDefault="001D70A7" w:rsidP="001D70A7">
      <w:pPr>
        <w:rPr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7603"/>
      </w:tblGrid>
      <w:tr w:rsidR="001D70A7" w:rsidRPr="00CC4BD3" w:rsidTr="00FF1882">
        <w:trPr>
          <w:trHeight w:val="70"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bookmarkStart w:id="7" w:name="_Toc329334756"/>
            <w:bookmarkStart w:id="8" w:name="_Ref329343632"/>
            <w:bookmarkStart w:id="9" w:name="_Ref329343651"/>
            <w:bookmarkStart w:id="10" w:name="_Ref329785960"/>
            <w:r w:rsidRPr="00FF1882">
              <w:rPr>
                <w:rFonts w:ascii="Sylfaen" w:hAnsi="Sylfaen" w:cs="Arial"/>
                <w:b/>
                <w:bCs/>
                <w:lang w:val="en-GB"/>
              </w:rPr>
              <w:t>Project Name</w:t>
            </w:r>
          </w:p>
        </w:tc>
        <w:tc>
          <w:tcPr>
            <w:tcW w:w="3725" w:type="pct"/>
            <w:shd w:val="clear" w:color="auto" w:fill="auto"/>
          </w:tcPr>
          <w:p w:rsidR="001D70A7" w:rsidRPr="00FF1882" w:rsidRDefault="00FB188D" w:rsidP="00CC4BD3">
            <w:pPr>
              <w:spacing w:line="276" w:lineRule="auto"/>
              <w:rPr>
                <w:rFonts w:ascii="Sylfaen" w:hAnsi="Sylfaen"/>
                <w:i/>
              </w:rPr>
            </w:pPr>
            <w:r>
              <w:rPr>
                <w:rFonts w:ascii="Sylfaen" w:hAnsi="Sylfaen"/>
                <w:i/>
              </w:rPr>
              <w:t>CIRA</w:t>
            </w:r>
            <w:r w:rsidR="00922B5E">
              <w:rPr>
                <w:rFonts w:ascii="Sylfaen" w:hAnsi="Sylfaen"/>
                <w:i/>
              </w:rPr>
              <w:t xml:space="preserve"> F2F SQ Creation</w:t>
            </w:r>
          </w:p>
        </w:tc>
      </w:tr>
      <w:tr w:rsidR="001D70A7" w:rsidRPr="00CC4BD3" w:rsidTr="00FF1882">
        <w:trPr>
          <w:trHeight w:val="70"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r w:rsidRPr="00FF1882">
              <w:rPr>
                <w:rFonts w:ascii="Sylfaen" w:hAnsi="Sylfaen" w:cs="Arial"/>
                <w:b/>
                <w:bCs/>
                <w:lang w:val="en-GB"/>
              </w:rPr>
              <w:t>Project Phase</w:t>
            </w:r>
          </w:p>
        </w:tc>
        <w:tc>
          <w:tcPr>
            <w:tcW w:w="3725" w:type="pct"/>
            <w:shd w:val="clear" w:color="auto" w:fill="auto"/>
          </w:tcPr>
          <w:p w:rsidR="001D70A7" w:rsidRPr="00FF1882" w:rsidRDefault="00922B5E" w:rsidP="00CC4BD3">
            <w:pPr>
              <w:spacing w:line="276" w:lineRule="auto"/>
              <w:rPr>
                <w:rFonts w:ascii="Sylfaen" w:hAnsi="Sylfaen"/>
                <w:i/>
              </w:rPr>
            </w:pPr>
            <w:r>
              <w:rPr>
                <w:rFonts w:ascii="Sylfaen" w:hAnsi="Sylfaen"/>
                <w:i/>
              </w:rPr>
              <w:t>Phase1</w:t>
            </w:r>
          </w:p>
        </w:tc>
      </w:tr>
      <w:tr w:rsidR="001D70A7" w:rsidRPr="00CC4BD3" w:rsidTr="00FF1882">
        <w:trPr>
          <w:trHeight w:val="70"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r w:rsidRPr="00FF1882">
              <w:rPr>
                <w:rFonts w:ascii="Sylfaen" w:hAnsi="Sylfaen" w:cs="Arial"/>
                <w:b/>
                <w:bCs/>
                <w:lang w:val="en-GB"/>
              </w:rPr>
              <w:t>Date of Release</w:t>
            </w:r>
          </w:p>
        </w:tc>
        <w:tc>
          <w:tcPr>
            <w:tcW w:w="3725" w:type="pct"/>
            <w:shd w:val="clear" w:color="auto" w:fill="auto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/>
                <w:i/>
              </w:rPr>
            </w:pPr>
            <w:r w:rsidRPr="00FF1882">
              <w:rPr>
                <w:rFonts w:ascii="Sylfaen" w:hAnsi="Sylfaen"/>
                <w:i/>
              </w:rPr>
              <w:t>&lt; insert date DD-MON-YYYY&gt;</w:t>
            </w:r>
          </w:p>
        </w:tc>
      </w:tr>
      <w:tr w:rsidR="001D70A7" w:rsidRPr="00CC4BD3" w:rsidTr="00FF1882">
        <w:trPr>
          <w:trHeight w:val="70"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r w:rsidRPr="00FF1882">
              <w:rPr>
                <w:rFonts w:ascii="Sylfaen" w:hAnsi="Sylfaen" w:cs="Arial"/>
                <w:b/>
                <w:bCs/>
                <w:lang w:val="en-GB"/>
              </w:rPr>
              <w:t>Release Version</w:t>
            </w:r>
          </w:p>
        </w:tc>
        <w:tc>
          <w:tcPr>
            <w:tcW w:w="3725" w:type="pct"/>
            <w:shd w:val="clear" w:color="auto" w:fill="auto"/>
          </w:tcPr>
          <w:p w:rsidR="001D70A7" w:rsidRPr="00FF1882" w:rsidRDefault="00922B5E" w:rsidP="00CC4BD3">
            <w:pPr>
              <w:spacing w:line="276" w:lineRule="auto"/>
              <w:rPr>
                <w:rFonts w:ascii="Sylfaen" w:hAnsi="Sylfaen"/>
                <w:i/>
              </w:rPr>
            </w:pPr>
            <w:r>
              <w:rPr>
                <w:rFonts w:ascii="Sylfaen" w:hAnsi="Sylfaen"/>
                <w:i/>
              </w:rPr>
              <w:t>1.0</w:t>
            </w:r>
          </w:p>
        </w:tc>
      </w:tr>
      <w:tr w:rsidR="001D70A7" w:rsidRPr="00CC4BD3" w:rsidTr="00FF1882">
        <w:trPr>
          <w:trHeight w:val="70"/>
          <w:jc w:val="center"/>
        </w:trPr>
        <w:tc>
          <w:tcPr>
            <w:tcW w:w="1275" w:type="pct"/>
            <w:shd w:val="clear" w:color="auto" w:fill="D9D9D9" w:themeFill="background1" w:themeFillShade="D9"/>
          </w:tcPr>
          <w:p w:rsidR="001D70A7" w:rsidRPr="00FF1882" w:rsidRDefault="001D70A7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r w:rsidRPr="00FF1882">
              <w:rPr>
                <w:rFonts w:ascii="Sylfaen" w:hAnsi="Sylfaen" w:cs="Arial"/>
                <w:b/>
                <w:bCs/>
                <w:lang w:val="en-GB"/>
              </w:rPr>
              <w:t>Detailed Summary</w:t>
            </w:r>
          </w:p>
        </w:tc>
        <w:tc>
          <w:tcPr>
            <w:tcW w:w="3725" w:type="pct"/>
            <w:shd w:val="clear" w:color="auto" w:fill="auto"/>
          </w:tcPr>
          <w:p w:rsidR="001D70A7" w:rsidRPr="00FF1882" w:rsidRDefault="00F35A9F" w:rsidP="00CC4BD3">
            <w:pPr>
              <w:spacing w:line="276" w:lineRule="auto"/>
              <w:rPr>
                <w:rFonts w:ascii="Sylfaen" w:hAnsi="Sylfaen"/>
                <w:i/>
              </w:rPr>
            </w:pPr>
            <w:r>
              <w:rPr>
                <w:rFonts w:ascii="Sylfaen" w:hAnsi="Sylfaen"/>
                <w:i/>
              </w:rPr>
              <w:t>Initial Release</w:t>
            </w:r>
          </w:p>
        </w:tc>
      </w:tr>
      <w:tr w:rsidR="00CA5A93" w:rsidRPr="00CC4BD3" w:rsidTr="00FF1882">
        <w:trPr>
          <w:trHeight w:val="70"/>
          <w:jc w:val="center"/>
        </w:trPr>
        <w:tc>
          <w:tcPr>
            <w:tcW w:w="1275" w:type="pct"/>
            <w:vMerge w:val="restart"/>
            <w:shd w:val="clear" w:color="auto" w:fill="D9D9D9" w:themeFill="background1" w:themeFillShade="D9"/>
          </w:tcPr>
          <w:p w:rsidR="00CA5A93" w:rsidRPr="00FF1882" w:rsidRDefault="00CA5A93" w:rsidP="00CC4BD3">
            <w:pPr>
              <w:spacing w:line="276" w:lineRule="auto"/>
              <w:rPr>
                <w:rFonts w:ascii="Sylfaen" w:hAnsi="Sylfaen" w:cs="Arial"/>
                <w:b/>
                <w:bCs/>
                <w:lang w:val="en-GB"/>
              </w:rPr>
            </w:pPr>
            <w:r w:rsidRPr="00FF1882">
              <w:rPr>
                <w:rFonts w:ascii="Sylfaen" w:hAnsi="Sylfaen" w:cs="Arial"/>
                <w:b/>
                <w:bCs/>
                <w:lang w:val="en-GB"/>
              </w:rPr>
              <w:t>Pre-Requisites</w:t>
            </w:r>
          </w:p>
        </w:tc>
        <w:tc>
          <w:tcPr>
            <w:tcW w:w="3725" w:type="pct"/>
            <w:shd w:val="clear" w:color="auto" w:fill="auto"/>
          </w:tcPr>
          <w:p w:rsidR="00CA5A93" w:rsidRPr="00FF1882" w:rsidRDefault="002F0E44" w:rsidP="00CC4BD3">
            <w:pPr>
              <w:spacing w:line="276" w:lineRule="auto"/>
              <w:rPr>
                <w:rFonts w:ascii="Sylfaen" w:hAnsi="Sylfaen"/>
                <w:i/>
              </w:rPr>
            </w:pPr>
            <w:r w:rsidRPr="00FF1882">
              <w:rPr>
                <w:rFonts w:ascii="Sylfaen" w:hAnsi="Sylfaen"/>
                <w:i/>
              </w:rPr>
              <w:t xml:space="preserve">Data: </w:t>
            </w:r>
            <w:r>
              <w:rPr>
                <w:rFonts w:ascii="Sylfaen" w:hAnsi="Sylfaen"/>
                <w:i/>
              </w:rPr>
              <w:t>Insert Database Structure</w:t>
            </w:r>
          </w:p>
        </w:tc>
      </w:tr>
      <w:tr w:rsidR="00CA5A93" w:rsidRPr="00CC4BD3" w:rsidTr="00FF1882">
        <w:trPr>
          <w:trHeight w:val="70"/>
          <w:jc w:val="center"/>
        </w:trPr>
        <w:tc>
          <w:tcPr>
            <w:tcW w:w="1275" w:type="pct"/>
            <w:vMerge/>
            <w:shd w:val="clear" w:color="auto" w:fill="D9D9D9" w:themeFill="background1" w:themeFillShade="D9"/>
          </w:tcPr>
          <w:p w:rsidR="00CA5A93" w:rsidRPr="00CC4BD3" w:rsidRDefault="00CA5A93" w:rsidP="00CC4BD3">
            <w:pPr>
              <w:spacing w:line="276" w:lineRule="auto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725" w:type="pct"/>
            <w:shd w:val="clear" w:color="auto" w:fill="auto"/>
          </w:tcPr>
          <w:p w:rsidR="00CA5A93" w:rsidRPr="00FF1882" w:rsidRDefault="00E22B1D" w:rsidP="00CC4BD3">
            <w:pPr>
              <w:spacing w:line="276" w:lineRule="auto"/>
              <w:rPr>
                <w:rFonts w:ascii="Sylfaen" w:hAnsi="Sylfaen"/>
                <w:i/>
              </w:rPr>
            </w:pPr>
            <w:r w:rsidRPr="00FF1882">
              <w:rPr>
                <w:rFonts w:ascii="Sylfaen" w:hAnsi="Sylfaen"/>
                <w:i/>
              </w:rPr>
              <w:t xml:space="preserve">Software: </w:t>
            </w:r>
            <w:r>
              <w:rPr>
                <w:rFonts w:ascii="Sylfaen" w:hAnsi="Sylfaen"/>
                <w:i/>
              </w:rPr>
              <w:t xml:space="preserve">PHP  </w:t>
            </w:r>
            <w:r w:rsidRPr="00D35891">
              <w:rPr>
                <w:rFonts w:ascii="Sylfaen" w:hAnsi="Sylfaen"/>
                <w:i/>
              </w:rPr>
              <w:t>&gt;= 5.5.9</w:t>
            </w:r>
            <w:r>
              <w:rPr>
                <w:rFonts w:ascii="Sylfaen" w:hAnsi="Sylfaen"/>
                <w:i/>
              </w:rPr>
              <w:t>, MySQL, Apache</w:t>
            </w:r>
          </w:p>
        </w:tc>
      </w:tr>
      <w:tr w:rsidR="00CA5A93" w:rsidRPr="00CC4BD3" w:rsidTr="00FF1882">
        <w:trPr>
          <w:trHeight w:val="70"/>
          <w:jc w:val="center"/>
        </w:trPr>
        <w:tc>
          <w:tcPr>
            <w:tcW w:w="1275" w:type="pct"/>
            <w:vMerge/>
            <w:shd w:val="clear" w:color="auto" w:fill="D9D9D9" w:themeFill="background1" w:themeFillShade="D9"/>
          </w:tcPr>
          <w:p w:rsidR="00CA5A93" w:rsidRPr="00CC4BD3" w:rsidRDefault="00CA5A93" w:rsidP="00CC4BD3">
            <w:pPr>
              <w:spacing w:line="276" w:lineRule="auto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725" w:type="pct"/>
            <w:shd w:val="clear" w:color="auto" w:fill="auto"/>
          </w:tcPr>
          <w:p w:rsidR="00CA5A93" w:rsidRPr="00FF1882" w:rsidRDefault="00CA5A93" w:rsidP="00CC4BD3">
            <w:pPr>
              <w:spacing w:line="276" w:lineRule="auto"/>
              <w:rPr>
                <w:rFonts w:ascii="Sylfaen" w:hAnsi="Sylfaen"/>
                <w:i/>
              </w:rPr>
            </w:pPr>
          </w:p>
        </w:tc>
      </w:tr>
    </w:tbl>
    <w:p w:rsidR="00211A81" w:rsidRPr="00437913" w:rsidRDefault="00211A81" w:rsidP="00A57B12">
      <w:pPr>
        <w:numPr>
          <w:ilvl w:val="12"/>
          <w:numId w:val="0"/>
        </w:numPr>
        <w:jc w:val="both"/>
        <w:rPr>
          <w:rFonts w:eastAsia="Times New Roman" w:cs="Arial"/>
          <w:color w:val="0D0D0D" w:themeColor="text1" w:themeTint="F2"/>
          <w:lang w:val="en-GB"/>
        </w:rPr>
      </w:pPr>
    </w:p>
    <w:p w:rsidR="00211A81" w:rsidRPr="00FF1882" w:rsidRDefault="00CA5A93" w:rsidP="00CC4BD3">
      <w:pPr>
        <w:pStyle w:val="Heading1"/>
        <w:rPr>
          <w:rFonts w:cs="Arial"/>
        </w:rPr>
      </w:pPr>
      <w:bookmarkStart w:id="11" w:name="_Toc441658342"/>
      <w:r w:rsidRPr="00FF1882">
        <w:rPr>
          <w:rFonts w:cs="Arial"/>
        </w:rPr>
        <w:t>Installation Steps</w:t>
      </w:r>
      <w:bookmarkEnd w:id="11"/>
    </w:p>
    <w:p w:rsidR="00CA5A93" w:rsidRDefault="00CA5A93" w:rsidP="00CA5A93"/>
    <w:p w:rsidR="00B72885" w:rsidRPr="00FF1882" w:rsidRDefault="00B72885" w:rsidP="00CC4BD3">
      <w:pPr>
        <w:pStyle w:val="Heading2"/>
        <w:rPr>
          <w:rFonts w:cs="Arial"/>
          <w:sz w:val="28"/>
          <w:szCs w:val="28"/>
        </w:rPr>
      </w:pPr>
      <w:bookmarkStart w:id="12" w:name="_Toc441658343"/>
      <w:r w:rsidRPr="00FF1882">
        <w:rPr>
          <w:rFonts w:cs="Arial"/>
          <w:sz w:val="28"/>
          <w:szCs w:val="28"/>
        </w:rPr>
        <w:t>Backup of Existing Files</w:t>
      </w:r>
      <w:bookmarkEnd w:id="12"/>
    </w:p>
    <w:p w:rsidR="00B72885" w:rsidRPr="00CC4BD3" w:rsidRDefault="00922B5E" w:rsidP="00B72885">
      <w:pPr>
        <w:rPr>
          <w:i/>
          <w:sz w:val="20"/>
          <w:szCs w:val="20"/>
        </w:rPr>
      </w:pPr>
      <w:r>
        <w:rPr>
          <w:i/>
          <w:sz w:val="20"/>
          <w:szCs w:val="20"/>
        </w:rPr>
        <w:t>As this is new project so no need to take backup of existing file</w:t>
      </w:r>
      <w:r w:rsidR="00240C0C">
        <w:rPr>
          <w:i/>
          <w:sz w:val="20"/>
          <w:szCs w:val="20"/>
        </w:rPr>
        <w:t>s.</w:t>
      </w:r>
    </w:p>
    <w:p w:rsidR="00B72885" w:rsidRPr="00FF1882" w:rsidRDefault="00B72885" w:rsidP="00CC4BD3">
      <w:pPr>
        <w:pStyle w:val="Heading2"/>
        <w:rPr>
          <w:rFonts w:cs="Arial"/>
          <w:sz w:val="28"/>
          <w:szCs w:val="28"/>
        </w:rPr>
      </w:pPr>
      <w:bookmarkStart w:id="13" w:name="_Toc441658344"/>
      <w:r w:rsidRPr="00FF1882">
        <w:rPr>
          <w:rFonts w:cs="Arial"/>
          <w:sz w:val="28"/>
          <w:szCs w:val="28"/>
        </w:rPr>
        <w:t>User Creation Steps</w:t>
      </w:r>
      <w:bookmarkEnd w:id="13"/>
    </w:p>
    <w:p w:rsidR="009A5960" w:rsidRDefault="009A5960" w:rsidP="009A5960">
      <w:pPr>
        <w:rPr>
          <w:i/>
          <w:sz w:val="20"/>
          <w:szCs w:val="20"/>
        </w:rPr>
      </w:pPr>
      <w:r w:rsidRPr="009C701E">
        <w:rPr>
          <w:i/>
          <w:sz w:val="20"/>
          <w:szCs w:val="20"/>
        </w:rPr>
        <w:t xml:space="preserve">Step </w:t>
      </w:r>
      <w:r>
        <w:rPr>
          <w:i/>
          <w:sz w:val="20"/>
          <w:szCs w:val="20"/>
        </w:rPr>
        <w:t>1</w:t>
      </w:r>
      <w:r w:rsidRPr="009C701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Run Migration for user creation</w:t>
      </w:r>
      <w:r w:rsidR="00D555BF">
        <w:rPr>
          <w:i/>
          <w:sz w:val="20"/>
          <w:szCs w:val="20"/>
        </w:rPr>
        <w:t xml:space="preserve"> table</w:t>
      </w:r>
      <w:r w:rsidRPr="009C701E">
        <w:rPr>
          <w:i/>
          <w:sz w:val="20"/>
          <w:szCs w:val="20"/>
        </w:rPr>
        <w:t>.</w:t>
      </w:r>
    </w:p>
    <w:p w:rsidR="009A5960" w:rsidRPr="008E7DA6" w:rsidRDefault="009A5960" w:rsidP="009A5960">
      <w:r w:rsidRPr="009C701E">
        <w:rPr>
          <w:i/>
          <w:sz w:val="20"/>
          <w:szCs w:val="20"/>
        </w:rPr>
        <w:t xml:space="preserve">Step </w:t>
      </w:r>
      <w:r>
        <w:rPr>
          <w:i/>
          <w:sz w:val="20"/>
          <w:szCs w:val="20"/>
        </w:rPr>
        <w:t>2</w:t>
      </w:r>
      <w:r w:rsidRPr="009C701E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Run Seed for </w:t>
      </w:r>
      <w:r w:rsidR="00D555BF">
        <w:rPr>
          <w:i/>
          <w:sz w:val="20"/>
          <w:szCs w:val="20"/>
        </w:rPr>
        <w:t>inserting admin user details</w:t>
      </w:r>
      <w:r w:rsidRPr="009C701E">
        <w:rPr>
          <w:i/>
          <w:sz w:val="20"/>
          <w:szCs w:val="20"/>
        </w:rPr>
        <w:t>.</w:t>
      </w:r>
    </w:p>
    <w:p w:rsidR="009A5960" w:rsidRPr="009C701E" w:rsidRDefault="009A5960" w:rsidP="009A5960">
      <w:pPr>
        <w:rPr>
          <w:i/>
          <w:sz w:val="20"/>
          <w:szCs w:val="20"/>
        </w:rPr>
      </w:pPr>
      <w:r w:rsidRPr="009C701E">
        <w:rPr>
          <w:i/>
          <w:sz w:val="20"/>
          <w:szCs w:val="20"/>
        </w:rPr>
        <w:t xml:space="preserve">Step </w:t>
      </w:r>
      <w:r>
        <w:rPr>
          <w:i/>
          <w:sz w:val="20"/>
          <w:szCs w:val="20"/>
        </w:rPr>
        <w:t>3</w:t>
      </w:r>
      <w:r w:rsidRPr="009C701E">
        <w:rPr>
          <w:i/>
          <w:sz w:val="20"/>
          <w:szCs w:val="20"/>
        </w:rPr>
        <w:t xml:space="preserve">: Provided provision to Admin and </w:t>
      </w:r>
      <w:r w:rsidR="005734C7">
        <w:rPr>
          <w:i/>
          <w:sz w:val="20"/>
          <w:szCs w:val="20"/>
        </w:rPr>
        <w:t>User</w:t>
      </w:r>
      <w:r w:rsidRPr="009C701E">
        <w:rPr>
          <w:i/>
          <w:sz w:val="20"/>
          <w:szCs w:val="20"/>
        </w:rPr>
        <w:t xml:space="preserve"> for creating new users.</w:t>
      </w:r>
    </w:p>
    <w:p w:rsidR="00B72885" w:rsidRPr="00CC4BD3" w:rsidRDefault="009A5960" w:rsidP="009A5960">
      <w:pPr>
        <w:rPr>
          <w:i/>
          <w:sz w:val="20"/>
          <w:szCs w:val="20"/>
        </w:rPr>
      </w:pPr>
      <w:r w:rsidRPr="009C701E">
        <w:rPr>
          <w:i/>
          <w:sz w:val="20"/>
          <w:szCs w:val="20"/>
        </w:rPr>
        <w:t xml:space="preserve">Step </w:t>
      </w:r>
      <w:r>
        <w:rPr>
          <w:i/>
          <w:sz w:val="20"/>
          <w:szCs w:val="20"/>
        </w:rPr>
        <w:t>4</w:t>
      </w:r>
      <w:r w:rsidRPr="009C701E">
        <w:rPr>
          <w:i/>
          <w:sz w:val="20"/>
          <w:szCs w:val="20"/>
        </w:rPr>
        <w:t>: User can get the Login Credentials from the Admin and proceeds for Login into CIRA.</w:t>
      </w:r>
    </w:p>
    <w:p w:rsidR="00B72885" w:rsidRPr="00FF1882" w:rsidRDefault="00B72885" w:rsidP="00CC4BD3">
      <w:pPr>
        <w:pStyle w:val="Heading2"/>
        <w:rPr>
          <w:rFonts w:cs="Arial"/>
          <w:sz w:val="28"/>
          <w:szCs w:val="28"/>
        </w:rPr>
      </w:pPr>
      <w:bookmarkStart w:id="14" w:name="_Toc441658345"/>
      <w:r w:rsidRPr="00FF1882">
        <w:rPr>
          <w:rFonts w:cs="Arial"/>
          <w:sz w:val="28"/>
          <w:szCs w:val="28"/>
        </w:rPr>
        <w:t>Folder Creation Steps</w:t>
      </w:r>
      <w:bookmarkEnd w:id="14"/>
    </w:p>
    <w:p w:rsidR="008148B4" w:rsidRDefault="008148B4" w:rsidP="008148B4">
      <w:pPr>
        <w:rPr>
          <w:i/>
          <w:sz w:val="20"/>
          <w:szCs w:val="20"/>
        </w:rPr>
      </w:pPr>
      <w:r w:rsidRPr="009C701E">
        <w:rPr>
          <w:i/>
          <w:sz w:val="20"/>
          <w:szCs w:val="20"/>
        </w:rPr>
        <w:t>Step 1: Copy the published code from UAT to production Server.</w:t>
      </w:r>
    </w:p>
    <w:p w:rsidR="008148B4" w:rsidRPr="009C701E" w:rsidRDefault="008148B4" w:rsidP="008148B4">
      <w:pPr>
        <w:rPr>
          <w:i/>
          <w:sz w:val="20"/>
          <w:szCs w:val="20"/>
        </w:rPr>
      </w:pPr>
    </w:p>
    <w:p w:rsidR="008148B4" w:rsidRPr="009C701E" w:rsidRDefault="008148B4" w:rsidP="008148B4">
      <w:pPr>
        <w:rPr>
          <w:i/>
          <w:sz w:val="20"/>
          <w:szCs w:val="20"/>
        </w:rPr>
      </w:pPr>
      <w:r w:rsidRPr="009C701E">
        <w:rPr>
          <w:i/>
          <w:sz w:val="20"/>
          <w:szCs w:val="20"/>
        </w:rPr>
        <w:t>Source: \\10.13.90.26\d$\CIRA_Dev_App\Apache24\htdocs\cira_</w:t>
      </w:r>
      <w:r>
        <w:rPr>
          <w:i/>
          <w:sz w:val="20"/>
          <w:szCs w:val="20"/>
        </w:rPr>
        <w:t>f2f</w:t>
      </w:r>
    </w:p>
    <w:p w:rsidR="008148B4" w:rsidRPr="00FF1882" w:rsidRDefault="008148B4" w:rsidP="008148B4">
      <w:pPr>
        <w:rPr>
          <w:rFonts w:ascii="Sylfaen" w:hAnsi="Sylfaen"/>
          <w:i/>
        </w:rPr>
      </w:pPr>
      <w:r w:rsidRPr="009C701E">
        <w:rPr>
          <w:i/>
          <w:sz w:val="20"/>
          <w:szCs w:val="20"/>
        </w:rPr>
        <w:t>Destination: \\10.13.</w:t>
      </w:r>
      <w:r w:rsidR="00715131">
        <w:rPr>
          <w:i/>
          <w:sz w:val="20"/>
          <w:szCs w:val="20"/>
        </w:rPr>
        <w:t>90</w:t>
      </w:r>
      <w:r w:rsidRPr="009C701E">
        <w:rPr>
          <w:i/>
          <w:sz w:val="20"/>
          <w:szCs w:val="20"/>
        </w:rPr>
        <w:t>.</w:t>
      </w:r>
      <w:r w:rsidR="00715131">
        <w:rPr>
          <w:i/>
          <w:sz w:val="20"/>
          <w:szCs w:val="20"/>
        </w:rPr>
        <w:t>65</w:t>
      </w:r>
      <w:bookmarkStart w:id="15" w:name="_GoBack"/>
      <w:bookmarkEnd w:id="15"/>
      <w:r w:rsidRPr="009C701E">
        <w:rPr>
          <w:i/>
          <w:sz w:val="20"/>
          <w:szCs w:val="20"/>
        </w:rPr>
        <w:t>\htdocs\cira_</w:t>
      </w:r>
      <w:r>
        <w:rPr>
          <w:i/>
          <w:sz w:val="20"/>
          <w:szCs w:val="20"/>
        </w:rPr>
        <w:t>f2f</w:t>
      </w:r>
    </w:p>
    <w:p w:rsidR="00B72885" w:rsidRDefault="00B72885" w:rsidP="00CA5A93"/>
    <w:p w:rsidR="00B72885" w:rsidRPr="00FF1882" w:rsidRDefault="00B72885" w:rsidP="00CC4BD3">
      <w:pPr>
        <w:pStyle w:val="Heading2"/>
        <w:rPr>
          <w:sz w:val="28"/>
          <w:szCs w:val="28"/>
        </w:rPr>
      </w:pPr>
      <w:bookmarkStart w:id="16" w:name="_Toc441658346"/>
      <w:r w:rsidRPr="00FF1882">
        <w:rPr>
          <w:rFonts w:cs="Arial"/>
          <w:sz w:val="28"/>
          <w:szCs w:val="28"/>
        </w:rPr>
        <w:t>Database Related Changes</w:t>
      </w:r>
      <w:bookmarkEnd w:id="16"/>
    </w:p>
    <w:p w:rsidR="00843297" w:rsidRPr="008E7DA6" w:rsidRDefault="00843297" w:rsidP="00843297">
      <w:pPr>
        <w:pStyle w:val="ListParagraph"/>
        <w:numPr>
          <w:ilvl w:val="0"/>
          <w:numId w:val="26"/>
        </w:numPr>
        <w:rPr>
          <w:i/>
          <w:sz w:val="20"/>
          <w:szCs w:val="20"/>
        </w:rPr>
      </w:pPr>
      <w:bookmarkStart w:id="17" w:name="_Toc441658347"/>
      <w:r w:rsidRPr="008E7DA6">
        <w:rPr>
          <w:rFonts w:ascii="Sylfaen" w:hAnsi="Sylfaen"/>
          <w:i/>
        </w:rPr>
        <w:t>Create new database with cira_</w:t>
      </w:r>
      <w:r>
        <w:rPr>
          <w:rFonts w:ascii="Sylfaen" w:hAnsi="Sylfaen"/>
          <w:i/>
        </w:rPr>
        <w:t xml:space="preserve">f2f </w:t>
      </w:r>
      <w:r w:rsidRPr="008E7DA6">
        <w:rPr>
          <w:rFonts w:ascii="Sylfaen" w:hAnsi="Sylfaen"/>
          <w:i/>
        </w:rPr>
        <w:t xml:space="preserve"> name and then Import .sql file </w:t>
      </w:r>
    </w:p>
    <w:p w:rsidR="00843297" w:rsidRPr="008E7DA6" w:rsidRDefault="00843297" w:rsidP="00843297">
      <w:pPr>
        <w:pStyle w:val="ListParagraph"/>
        <w:numPr>
          <w:ilvl w:val="0"/>
          <w:numId w:val="26"/>
        </w:numPr>
        <w:rPr>
          <w:i/>
          <w:sz w:val="20"/>
          <w:szCs w:val="20"/>
        </w:rPr>
      </w:pPr>
      <w:r>
        <w:rPr>
          <w:rFonts w:ascii="Sylfaen" w:hAnsi="Sylfaen"/>
          <w:i/>
        </w:rPr>
        <w:t>Create a default admin with full control users</w:t>
      </w:r>
    </w:p>
    <w:p w:rsidR="00843297" w:rsidRPr="008E7DA6" w:rsidRDefault="00843297" w:rsidP="00843297">
      <w:pPr>
        <w:pStyle w:val="ListParagraph"/>
        <w:numPr>
          <w:ilvl w:val="0"/>
          <w:numId w:val="26"/>
        </w:numPr>
        <w:rPr>
          <w:i/>
          <w:sz w:val="20"/>
          <w:szCs w:val="20"/>
        </w:rPr>
      </w:pPr>
      <w:r w:rsidRPr="008E7DA6">
        <w:rPr>
          <w:rFonts w:ascii="Sylfaen" w:hAnsi="Sylfaen"/>
          <w:i/>
        </w:rPr>
        <w:t xml:space="preserve">Create </w:t>
      </w:r>
      <w:r w:rsidRPr="008E7DA6">
        <w:rPr>
          <w:rFonts w:ascii="Sylfaen" w:hAnsi="Sylfaen"/>
          <w:b/>
          <w:bCs/>
          <w:i/>
        </w:rPr>
        <w:t>User Process Form</w:t>
      </w:r>
      <w:r w:rsidRPr="008E7DA6">
        <w:rPr>
          <w:rFonts w:ascii="Sylfaen" w:hAnsi="Sylfaen"/>
          <w:i/>
        </w:rPr>
        <w:t xml:space="preserve"> and </w:t>
      </w:r>
      <w:r w:rsidRPr="008E7DA6">
        <w:rPr>
          <w:rFonts w:ascii="Sylfaen" w:hAnsi="Sylfaen"/>
          <w:b/>
          <w:bCs/>
          <w:i/>
        </w:rPr>
        <w:t>Audit Process Form</w:t>
      </w:r>
      <w:r w:rsidRPr="008E7DA6">
        <w:rPr>
          <w:rFonts w:ascii="Sylfaen" w:hAnsi="Sylfaen"/>
          <w:i/>
        </w:rPr>
        <w:t xml:space="preserve"> as status category</w:t>
      </w:r>
      <w:r>
        <w:rPr>
          <w:rFonts w:ascii="Sylfaen" w:hAnsi="Sylfaen"/>
          <w:i/>
        </w:rPr>
        <w:t>.</w:t>
      </w:r>
    </w:p>
    <w:p w:rsidR="00843297" w:rsidRPr="008E7DA6" w:rsidRDefault="00843297" w:rsidP="00843297">
      <w:pPr>
        <w:pStyle w:val="ListParagraph"/>
        <w:numPr>
          <w:ilvl w:val="0"/>
          <w:numId w:val="26"/>
        </w:numPr>
        <w:rPr>
          <w:i/>
          <w:sz w:val="20"/>
          <w:szCs w:val="20"/>
        </w:rPr>
      </w:pPr>
      <w:r>
        <w:rPr>
          <w:rFonts w:ascii="Sylfaen" w:hAnsi="Sylfaen"/>
          <w:i/>
        </w:rPr>
        <w:t>Create status “</w:t>
      </w:r>
      <w:r>
        <w:rPr>
          <w:i/>
          <w:sz w:val="20"/>
          <w:szCs w:val="20"/>
        </w:rPr>
        <w:t xml:space="preserve"> IN PROCESS, SENT TO AUDIT, PENDING IN, PENDING OUT, DISREGARD, DONE” FOR UPF AND </w:t>
      </w:r>
      <w:r w:rsidR="00354395">
        <w:rPr>
          <w:rFonts w:ascii="Sylfaen" w:hAnsi="Sylfaen"/>
          <w:i/>
        </w:rPr>
        <w:t>“</w:t>
      </w:r>
      <w:r w:rsidR="00354395">
        <w:rPr>
          <w:i/>
          <w:sz w:val="20"/>
          <w:szCs w:val="20"/>
        </w:rPr>
        <w:t xml:space="preserve"> IN PROCESS, PENDING IN, PENDING OUT, DISREGARD, DONE, SENT TO PRICER, SENT TO CUSTOMER, SENT TO INSIDE SALE” </w:t>
      </w:r>
      <w:r>
        <w:rPr>
          <w:i/>
          <w:sz w:val="20"/>
          <w:szCs w:val="20"/>
        </w:rPr>
        <w:t xml:space="preserve"> for APF.</w:t>
      </w:r>
    </w:p>
    <w:p w:rsidR="00B72885" w:rsidRPr="00FF1882" w:rsidRDefault="00B72885" w:rsidP="00CC4BD3">
      <w:pPr>
        <w:pStyle w:val="Heading2"/>
        <w:rPr>
          <w:rFonts w:cs="Arial"/>
          <w:sz w:val="28"/>
          <w:szCs w:val="28"/>
        </w:rPr>
      </w:pPr>
      <w:r w:rsidRPr="00FF1882">
        <w:rPr>
          <w:rFonts w:cs="Arial"/>
          <w:sz w:val="28"/>
          <w:szCs w:val="28"/>
        </w:rPr>
        <w:t>System Configuration Files</w:t>
      </w:r>
      <w:bookmarkEnd w:id="17"/>
    </w:p>
    <w:p w:rsidR="00102162" w:rsidRDefault="00102162" w:rsidP="00102162">
      <w:pPr>
        <w:rPr>
          <w:i/>
          <w:sz w:val="20"/>
          <w:szCs w:val="20"/>
        </w:rPr>
      </w:pPr>
      <w:r>
        <w:rPr>
          <w:i/>
          <w:sz w:val="20"/>
          <w:szCs w:val="20"/>
        </w:rPr>
        <w:t>Run Composer command which will fill APP_KEY AUTOMATICALLY</w:t>
      </w:r>
    </w:p>
    <w:p w:rsidR="002D7671" w:rsidRDefault="002D7671" w:rsidP="002D7671">
      <w:pPr>
        <w:spacing w:line="300" w:lineRule="auto"/>
        <w:ind w:firstLine="576"/>
      </w:pPr>
      <w:r w:rsidRPr="00366402">
        <w:t xml:space="preserve">Step 1: </w:t>
      </w:r>
      <w:r>
        <w:t>Open a .env file from the Production Server in the below mentioned path</w:t>
      </w:r>
    </w:p>
    <w:p w:rsidR="002D7671" w:rsidRDefault="00715131" w:rsidP="002D7671">
      <w:pPr>
        <w:spacing w:line="300" w:lineRule="auto"/>
        <w:ind w:left="720" w:firstLine="720"/>
      </w:pPr>
      <w:hyperlink r:id="rId10" w:history="1">
        <w:r w:rsidRPr="00647F1F">
          <w:rPr>
            <w:rStyle w:val="Hyperlink"/>
          </w:rPr>
          <w:t>\\10.13.90.65\htdocs\cira_f2f\.env</w:t>
        </w:r>
      </w:hyperlink>
    </w:p>
    <w:p w:rsidR="002D7671" w:rsidRDefault="002D7671" w:rsidP="00B30A31">
      <w:pPr>
        <w:spacing w:line="300" w:lineRule="auto"/>
      </w:pPr>
    </w:p>
    <w:p w:rsidR="002D7671" w:rsidRDefault="00B30A31" w:rsidP="002D7671">
      <w:pPr>
        <w:ind w:firstLine="576"/>
      </w:pPr>
      <w:r>
        <w:t>Step 2</w:t>
      </w:r>
      <w:r w:rsidR="002D7671">
        <w:t>: Edit the below lines as mentioned below,</w:t>
      </w:r>
    </w:p>
    <w:p w:rsidR="00C2163D" w:rsidRDefault="00C2163D" w:rsidP="002D7671">
      <w:pPr>
        <w:ind w:firstLine="576"/>
      </w:pPr>
      <w:r>
        <w:t xml:space="preserve">                          </w:t>
      </w:r>
      <w:r>
        <w:rPr>
          <w:i/>
          <w:sz w:val="20"/>
          <w:szCs w:val="20"/>
        </w:rPr>
        <w:t>APP_DEBUG = FALSE</w:t>
      </w:r>
    </w:p>
    <w:p w:rsidR="002D7671" w:rsidRPr="006834CC" w:rsidRDefault="002D7671" w:rsidP="002D7671">
      <w:pPr>
        <w:spacing w:line="300" w:lineRule="auto"/>
        <w:ind w:left="720" w:firstLine="720"/>
        <w:rPr>
          <w:i/>
          <w:sz w:val="20"/>
          <w:szCs w:val="20"/>
        </w:rPr>
      </w:pPr>
      <w:r>
        <w:tab/>
      </w:r>
      <w:r w:rsidR="00DF599A" w:rsidRPr="006834CC">
        <w:rPr>
          <w:i/>
          <w:sz w:val="20"/>
          <w:szCs w:val="20"/>
        </w:rPr>
        <w:t>DB_HOST = 10.13.68.104</w:t>
      </w:r>
    </w:p>
    <w:p w:rsidR="002D7671" w:rsidRDefault="002D7671" w:rsidP="00B30A31">
      <w:pPr>
        <w:spacing w:line="300" w:lineRule="auto"/>
        <w:ind w:left="720" w:firstLine="720"/>
        <w:rPr>
          <w:i/>
          <w:sz w:val="20"/>
          <w:szCs w:val="20"/>
        </w:rPr>
      </w:pPr>
      <w:r>
        <w:tab/>
      </w:r>
      <w:r w:rsidR="00B30A31">
        <w:rPr>
          <w:i/>
          <w:sz w:val="20"/>
          <w:szCs w:val="20"/>
        </w:rPr>
        <w:t>DB_DATABASE=cira_f2f</w:t>
      </w:r>
    </w:p>
    <w:p w:rsidR="00B30A31" w:rsidRDefault="00B30A31" w:rsidP="00B30A31">
      <w:pPr>
        <w:spacing w:line="300" w:lineRule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DB_USERNAME=user_name</w:t>
      </w:r>
    </w:p>
    <w:p w:rsidR="00B30A31" w:rsidRDefault="00B30A31" w:rsidP="00B30A31">
      <w:pPr>
        <w:spacing w:line="300" w:lineRule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         DB_PASSWORD=password</w:t>
      </w:r>
    </w:p>
    <w:p w:rsidR="00C64FC7" w:rsidRPr="00C64FC7" w:rsidRDefault="00C64FC7" w:rsidP="00C64FC7">
      <w:pPr>
        <w:spacing w:line="300" w:lineRule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C64FC7">
        <w:rPr>
          <w:i/>
          <w:sz w:val="20"/>
          <w:szCs w:val="20"/>
        </w:rPr>
        <w:t>MAIL_DRIVER=SMTP</w:t>
      </w:r>
    </w:p>
    <w:p w:rsidR="00C64FC7" w:rsidRPr="00C64FC7" w:rsidRDefault="00C64FC7" w:rsidP="00C64FC7">
      <w:pPr>
        <w:spacing w:line="300" w:lineRule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C64FC7">
        <w:rPr>
          <w:i/>
          <w:sz w:val="20"/>
          <w:szCs w:val="20"/>
        </w:rPr>
        <w:t>MAIL_HOST=frmop.mail.cma-cgm.com</w:t>
      </w:r>
    </w:p>
    <w:p w:rsidR="00C64FC7" w:rsidRDefault="00C64FC7" w:rsidP="00C64FC7">
      <w:pPr>
        <w:spacing w:line="300" w:lineRule="auto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Pr="00C64FC7">
        <w:rPr>
          <w:i/>
          <w:sz w:val="20"/>
          <w:szCs w:val="20"/>
        </w:rPr>
        <w:t>MAIL_PORT=25</w:t>
      </w:r>
    </w:p>
    <w:p w:rsidR="00B30A31" w:rsidRDefault="00C64FC7" w:rsidP="00C64FC7">
      <w:pPr>
        <w:spacing w:line="300" w:lineRule="auto"/>
        <w:rPr>
          <w:rFonts w:ascii="Sylfaen" w:hAnsi="Sylfaen"/>
          <w:i/>
        </w:rPr>
      </w:pPr>
      <w:r>
        <w:rPr>
          <w:i/>
          <w:sz w:val="20"/>
          <w:szCs w:val="20"/>
        </w:rPr>
        <w:t xml:space="preserve">       </w:t>
      </w:r>
      <w:r w:rsidR="00B30A31">
        <w:rPr>
          <w:i/>
          <w:sz w:val="20"/>
          <w:szCs w:val="20"/>
        </w:rPr>
        <w:t xml:space="preserve">       </w:t>
      </w:r>
    </w:p>
    <w:p w:rsidR="00B72885" w:rsidRPr="00CC4BD3" w:rsidRDefault="002D7671" w:rsidP="00B72885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326BCDE5" wp14:editId="6CC69C03">
            <wp:extent cx="5133975" cy="5057775"/>
            <wp:effectExtent l="0" t="0" r="9525" b="9525"/>
            <wp:docPr id="1" name="Picture 1" descr="C:\Users\ext.swananje\Pictures\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.swananje\Pictures\en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5" w:rsidRPr="00FF1882" w:rsidRDefault="00B72885" w:rsidP="00CC4BD3">
      <w:pPr>
        <w:pStyle w:val="Heading2"/>
        <w:rPr>
          <w:sz w:val="28"/>
          <w:szCs w:val="28"/>
        </w:rPr>
      </w:pPr>
      <w:bookmarkStart w:id="18" w:name="_Toc441658348"/>
      <w:r w:rsidRPr="00FF1882">
        <w:rPr>
          <w:rFonts w:cs="Arial"/>
          <w:sz w:val="28"/>
          <w:szCs w:val="28"/>
        </w:rPr>
        <w:t>Web-Server Related Changes</w:t>
      </w:r>
      <w:bookmarkEnd w:id="18"/>
    </w:p>
    <w:p w:rsidR="00B72885" w:rsidRPr="002D7671" w:rsidRDefault="00702A61" w:rsidP="00B7288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</w:t>
      </w:r>
      <w:r w:rsidR="002D7671">
        <w:rPr>
          <w:i/>
          <w:sz w:val="20"/>
          <w:szCs w:val="20"/>
        </w:rPr>
        <w:t>Run composer on server</w:t>
      </w:r>
    </w:p>
    <w:p w:rsidR="00B72885" w:rsidRPr="00FF1882" w:rsidRDefault="00B72885" w:rsidP="00B72885">
      <w:pPr>
        <w:pStyle w:val="Heading2"/>
        <w:rPr>
          <w:rFonts w:cs="Arial"/>
          <w:sz w:val="28"/>
          <w:szCs w:val="28"/>
        </w:rPr>
      </w:pPr>
      <w:bookmarkStart w:id="19" w:name="_Toc441658349"/>
      <w:r w:rsidRPr="00FF1882">
        <w:rPr>
          <w:rFonts w:cs="Arial"/>
          <w:sz w:val="28"/>
          <w:szCs w:val="28"/>
        </w:rPr>
        <w:t>Post Installation Verification</w:t>
      </w:r>
      <w:bookmarkEnd w:id="19"/>
    </w:p>
    <w:p w:rsidR="00A5300A" w:rsidRDefault="00A5300A" w:rsidP="00A5300A">
      <w:pPr>
        <w:ind w:firstLine="576"/>
        <w:rPr>
          <w:i/>
          <w:sz w:val="20"/>
          <w:szCs w:val="20"/>
        </w:rPr>
      </w:pPr>
      <w:r>
        <w:rPr>
          <w:i/>
          <w:sz w:val="20"/>
          <w:szCs w:val="20"/>
        </w:rPr>
        <w:t>Once done the implementation, must verify the latest module</w:t>
      </w:r>
    </w:p>
    <w:p w:rsidR="00A5300A" w:rsidRDefault="00A5300A" w:rsidP="00A5300A">
      <w:pPr>
        <w:ind w:firstLine="576"/>
        <w:rPr>
          <w:i/>
          <w:sz w:val="20"/>
          <w:szCs w:val="20"/>
        </w:rPr>
      </w:pPr>
    </w:p>
    <w:p w:rsidR="00A5300A" w:rsidRDefault="00CD31E7" w:rsidP="00A5300A">
      <w:pPr>
        <w:ind w:firstLine="576"/>
        <w:rPr>
          <w:i/>
          <w:sz w:val="20"/>
          <w:szCs w:val="20"/>
        </w:rPr>
      </w:pPr>
      <w:hyperlink r:id="rId12" w:history="1">
        <w:r w:rsidRPr="00647F1F">
          <w:rPr>
            <w:rStyle w:val="Hyperlink"/>
            <w:i/>
            <w:sz w:val="20"/>
            <w:szCs w:val="20"/>
          </w:rPr>
          <w:t>http://10.13.90.65/cira_f2f</w:t>
        </w:r>
      </w:hyperlink>
    </w:p>
    <w:p w:rsidR="00B72885" w:rsidRDefault="00B72885" w:rsidP="00B72885"/>
    <w:p w:rsidR="00B72885" w:rsidRPr="00FF1882" w:rsidRDefault="00B72885" w:rsidP="00B72885">
      <w:pPr>
        <w:pStyle w:val="Heading2"/>
        <w:rPr>
          <w:rFonts w:cs="Arial"/>
          <w:sz w:val="28"/>
          <w:szCs w:val="28"/>
        </w:rPr>
      </w:pPr>
      <w:bookmarkStart w:id="20" w:name="_Toc441658350"/>
      <w:r w:rsidRPr="00FF1882">
        <w:rPr>
          <w:rFonts w:cs="Arial"/>
          <w:sz w:val="28"/>
          <w:szCs w:val="28"/>
        </w:rPr>
        <w:t>Roll-Back Steps</w:t>
      </w:r>
      <w:bookmarkEnd w:id="20"/>
    </w:p>
    <w:p w:rsidR="00CD31E7" w:rsidRDefault="00CD31E7" w:rsidP="00CD31E7">
      <w:pPr>
        <w:ind w:firstLine="576"/>
        <w:rPr>
          <w:i/>
          <w:sz w:val="20"/>
          <w:szCs w:val="20"/>
        </w:rPr>
      </w:pPr>
      <w:r>
        <w:t xml:space="preserve">Copy </w:t>
      </w:r>
      <w:r w:rsidRPr="005113F1">
        <w:t>http://10.13.68.126/html/cira</w:t>
      </w:r>
      <w:r>
        <w:t>_f2f</w:t>
      </w:r>
      <w:r w:rsidRPr="005113F1">
        <w:t>/</w:t>
      </w:r>
      <w:r>
        <w:t xml:space="preserve"> </w:t>
      </w:r>
      <w:r>
        <w:rPr>
          <w:i/>
          <w:sz w:val="20"/>
          <w:szCs w:val="20"/>
        </w:rPr>
        <w:t xml:space="preserve"> to </w:t>
      </w:r>
      <w:hyperlink r:id="rId13" w:history="1">
        <w:r w:rsidR="00A34B97" w:rsidRPr="00647F1F">
          <w:rPr>
            <w:rStyle w:val="Hyperlink"/>
            <w:i/>
            <w:sz w:val="20"/>
            <w:szCs w:val="20"/>
          </w:rPr>
          <w:t>http://10.13.90.65/cira_f2f</w:t>
        </w:r>
      </w:hyperlink>
    </w:p>
    <w:p w:rsidR="004A1734" w:rsidRDefault="004A1734" w:rsidP="00F21012">
      <w:pPr>
        <w:ind w:left="576"/>
      </w:pPr>
    </w:p>
    <w:p w:rsidR="00B72885" w:rsidRPr="00FF1882" w:rsidRDefault="00B72885" w:rsidP="00B72885">
      <w:pPr>
        <w:pStyle w:val="Heading2"/>
        <w:rPr>
          <w:rFonts w:cs="Arial"/>
          <w:sz w:val="28"/>
          <w:szCs w:val="28"/>
        </w:rPr>
      </w:pPr>
      <w:bookmarkStart w:id="21" w:name="_Toc441658351"/>
      <w:r w:rsidRPr="00FF1882">
        <w:rPr>
          <w:rFonts w:cs="Arial"/>
          <w:sz w:val="28"/>
          <w:szCs w:val="28"/>
        </w:rPr>
        <w:t>Roll-Back Verification</w:t>
      </w:r>
      <w:bookmarkEnd w:id="21"/>
    </w:p>
    <w:p w:rsidR="0087649F" w:rsidRDefault="00700728" w:rsidP="0087649F">
      <w:pPr>
        <w:ind w:firstLine="576"/>
        <w:rPr>
          <w:i/>
          <w:sz w:val="20"/>
          <w:szCs w:val="20"/>
        </w:rPr>
      </w:pPr>
      <w:r>
        <w:rPr>
          <w:i/>
          <w:sz w:val="20"/>
          <w:szCs w:val="20"/>
        </w:rPr>
        <w:t>Below</w:t>
      </w:r>
      <w:r w:rsidR="0087649F">
        <w:rPr>
          <w:i/>
          <w:sz w:val="20"/>
          <w:szCs w:val="20"/>
        </w:rPr>
        <w:t xml:space="preserve"> url should not be in working condition.</w:t>
      </w:r>
    </w:p>
    <w:p w:rsidR="00B72885" w:rsidRPr="00CC4BD3" w:rsidRDefault="00CF14DD" w:rsidP="00B72885">
      <w:pPr>
        <w:rPr>
          <w:i/>
        </w:rPr>
      </w:pPr>
      <w:r>
        <w:rPr>
          <w:i/>
        </w:rPr>
        <w:t xml:space="preserve">         </w:t>
      </w:r>
      <w:hyperlink r:id="rId14" w:history="1">
        <w:r w:rsidR="008856F5" w:rsidRPr="00647F1F">
          <w:rPr>
            <w:rStyle w:val="Hyperlink"/>
            <w:i/>
            <w:sz w:val="20"/>
            <w:szCs w:val="20"/>
          </w:rPr>
          <w:t>http://10.13.90.65/cira_f2f</w:t>
        </w:r>
      </w:hyperlink>
    </w:p>
    <w:p w:rsidR="00B72885" w:rsidRDefault="00B72885" w:rsidP="00B72885">
      <w:pPr>
        <w:pStyle w:val="Heading2"/>
        <w:rPr>
          <w:rFonts w:cs="Arial"/>
          <w:sz w:val="28"/>
          <w:szCs w:val="28"/>
        </w:rPr>
      </w:pPr>
      <w:bookmarkStart w:id="22" w:name="_Toc441658352"/>
      <w:r w:rsidRPr="00FF1882">
        <w:rPr>
          <w:rFonts w:cs="Arial"/>
          <w:sz w:val="28"/>
          <w:szCs w:val="28"/>
        </w:rPr>
        <w:lastRenderedPageBreak/>
        <w:t>Escalate: Possible Issued Encountered</w:t>
      </w:r>
      <w:bookmarkEnd w:id="22"/>
    </w:p>
    <w:p w:rsidR="00105A0A" w:rsidRPr="00105A0A" w:rsidRDefault="00105A0A" w:rsidP="00105A0A"/>
    <w:p w:rsidR="00105A0A" w:rsidRPr="000348CC" w:rsidRDefault="00105A0A" w:rsidP="00105A0A">
      <w:pPr>
        <w:ind w:firstLine="576"/>
        <w:rPr>
          <w:i/>
        </w:rPr>
      </w:pPr>
      <w:r w:rsidRPr="000348CC">
        <w:rPr>
          <w:i/>
        </w:rPr>
        <w:t>Please Contact</w:t>
      </w:r>
    </w:p>
    <w:p w:rsidR="00105A0A" w:rsidRPr="000348CC" w:rsidRDefault="00105A0A" w:rsidP="00105A0A">
      <w:pPr>
        <w:ind w:firstLine="576"/>
        <w:rPr>
          <w:i/>
        </w:rPr>
      </w:pPr>
    </w:p>
    <w:p w:rsidR="00105A0A" w:rsidRPr="000348CC" w:rsidRDefault="00105A0A" w:rsidP="00105A0A">
      <w:pPr>
        <w:ind w:firstLine="576"/>
        <w:rPr>
          <w:i/>
        </w:rPr>
      </w:pPr>
      <w:r w:rsidRPr="000348CC">
        <w:rPr>
          <w:i/>
        </w:rPr>
        <w:t>Ananthakrishnan ANBALAGAN</w:t>
      </w:r>
    </w:p>
    <w:p w:rsidR="00105A0A" w:rsidRPr="000348CC" w:rsidRDefault="00105A0A" w:rsidP="00105A0A">
      <w:pPr>
        <w:ind w:firstLine="576"/>
        <w:rPr>
          <w:i/>
        </w:rPr>
      </w:pPr>
      <w:r w:rsidRPr="000348CC">
        <w:rPr>
          <w:i/>
        </w:rPr>
        <w:t>Chandra Bose KUPPUSAMY</w:t>
      </w:r>
    </w:p>
    <w:p w:rsidR="00B72885" w:rsidRPr="000348CC" w:rsidRDefault="00105A0A" w:rsidP="009620A6">
      <w:pPr>
        <w:ind w:firstLine="576"/>
        <w:rPr>
          <w:i/>
        </w:rPr>
      </w:pPr>
      <w:r w:rsidRPr="000348CC">
        <w:rPr>
          <w:i/>
        </w:rPr>
        <w:t xml:space="preserve">Sunil </w:t>
      </w:r>
      <w:r w:rsidR="00BF5B49" w:rsidRPr="000348CC">
        <w:rPr>
          <w:i/>
        </w:rPr>
        <w:t>WANANJE</w:t>
      </w:r>
    </w:p>
    <w:p w:rsidR="00B72885" w:rsidRPr="00FF1882" w:rsidRDefault="00B72885" w:rsidP="00B72885">
      <w:pPr>
        <w:pStyle w:val="Heading2"/>
        <w:rPr>
          <w:rFonts w:cs="Arial"/>
          <w:sz w:val="28"/>
          <w:szCs w:val="28"/>
        </w:rPr>
      </w:pPr>
      <w:bookmarkStart w:id="23" w:name="_Toc441658353"/>
      <w:r w:rsidRPr="00FF1882">
        <w:rPr>
          <w:rFonts w:cs="Arial"/>
          <w:sz w:val="28"/>
          <w:szCs w:val="28"/>
        </w:rPr>
        <w:t>Ignore: Warning Encountered</w:t>
      </w:r>
      <w:bookmarkEnd w:id="23"/>
    </w:p>
    <w:p w:rsidR="00B72885" w:rsidRPr="00000C34" w:rsidRDefault="00000C34" w:rsidP="008A7D15">
      <w:pPr>
        <w:ind w:firstLine="576"/>
        <w:rPr>
          <w:rFonts w:ascii="Sylfaen" w:hAnsi="Sylfaen"/>
          <w:i/>
        </w:rPr>
      </w:pPr>
      <w:r>
        <w:rPr>
          <w:i/>
        </w:rPr>
        <w:t>N/A</w:t>
      </w:r>
    </w:p>
    <w:p w:rsidR="00B72885" w:rsidRPr="00B72885" w:rsidRDefault="00B72885" w:rsidP="00B72885"/>
    <w:p w:rsidR="0058078A" w:rsidRPr="00FF1882" w:rsidRDefault="007E2A3F" w:rsidP="002B01E1">
      <w:pPr>
        <w:pStyle w:val="Heading2"/>
        <w:rPr>
          <w:rFonts w:cs="Arial"/>
          <w:sz w:val="28"/>
          <w:szCs w:val="28"/>
        </w:rPr>
      </w:pPr>
      <w:bookmarkStart w:id="24" w:name="_Toc278795023"/>
      <w:bookmarkStart w:id="25" w:name="_Toc278900432"/>
      <w:bookmarkStart w:id="26" w:name="_Toc280369892"/>
      <w:bookmarkStart w:id="27" w:name="_Toc379448289"/>
      <w:r>
        <w:rPr>
          <w:rFonts w:cs="Arial"/>
          <w:sz w:val="28"/>
          <w:szCs w:val="28"/>
        </w:rPr>
        <w:t xml:space="preserve"> </w:t>
      </w:r>
      <w:bookmarkStart w:id="28" w:name="_Toc441658354"/>
      <w:r w:rsidR="00CC4BD3" w:rsidRPr="00FF1882">
        <w:rPr>
          <w:rFonts w:cs="Arial"/>
          <w:sz w:val="28"/>
          <w:szCs w:val="28"/>
        </w:rPr>
        <w:t>List of Software Components</w:t>
      </w:r>
      <w:bookmarkEnd w:id="28"/>
      <w:r w:rsidR="00CC4BD3" w:rsidRPr="00FF1882">
        <w:rPr>
          <w:rFonts w:cs="Arial"/>
          <w:sz w:val="28"/>
          <w:szCs w:val="28"/>
        </w:rPr>
        <w:tab/>
      </w:r>
      <w:r w:rsidR="00CC4BD3" w:rsidRPr="00FF1882">
        <w:rPr>
          <w:rFonts w:cs="Arial"/>
          <w:sz w:val="28"/>
          <w:szCs w:val="28"/>
        </w:rPr>
        <w:tab/>
      </w:r>
      <w:r w:rsidR="00CC4BD3" w:rsidRPr="00FF1882">
        <w:rPr>
          <w:rFonts w:cs="Arial"/>
          <w:sz w:val="28"/>
          <w:szCs w:val="28"/>
        </w:rPr>
        <w:tab/>
      </w:r>
      <w:r w:rsidR="00CC4BD3" w:rsidRPr="00FF1882">
        <w:rPr>
          <w:rFonts w:cs="Arial"/>
          <w:sz w:val="28"/>
          <w:szCs w:val="28"/>
        </w:rPr>
        <w:tab/>
      </w:r>
    </w:p>
    <w:p w:rsidR="0058078A" w:rsidRPr="00437913" w:rsidRDefault="0058078A" w:rsidP="0058078A">
      <w:pPr>
        <w:jc w:val="both"/>
        <w:rPr>
          <w:rFonts w:eastAsia="Times New Roman" w:cs="Arial"/>
          <w:i/>
          <w:color w:val="0000FF"/>
          <w:lang w:val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2617"/>
        <w:gridCol w:w="2245"/>
        <w:gridCol w:w="2133"/>
        <w:gridCol w:w="2482"/>
      </w:tblGrid>
      <w:tr w:rsidR="00CC4BD3" w:rsidRPr="00625658" w:rsidTr="00625658">
        <w:trPr>
          <w:tblHeader/>
        </w:trPr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S.No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Component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Previous Version</w:t>
            </w: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New Release Version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Remarks</w:t>
            </w: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1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Dashboard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2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All Masters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Indexing creation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4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Publishing Queue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5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User Process Form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6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Auditing Queue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7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Audit Process Form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4B06DB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8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RFI Queue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9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Completed Queue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10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Follow Up Queue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11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Pricer Database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12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Partner Code Database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13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Daily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14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Weekly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15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Monthly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16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Productivity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17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RFI Log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DD68A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18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CAPA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8A8" w:rsidRPr="00625658" w:rsidRDefault="00DD68A8" w:rsidP="00F04A61">
            <w:pPr>
              <w:rPr>
                <w:rFonts w:ascii="Sylfaen" w:hAnsi="Sylfaen" w:cs="Arial"/>
              </w:rPr>
            </w:pPr>
          </w:p>
        </w:tc>
      </w:tr>
      <w:tr w:rsidR="00F31148" w:rsidRPr="00625658" w:rsidTr="00625658"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148" w:rsidRDefault="00F31148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19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148" w:rsidRDefault="00F31148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Error Report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148" w:rsidRPr="00625658" w:rsidRDefault="00F31148" w:rsidP="00EC7800">
            <w:pPr>
              <w:rPr>
                <w:rFonts w:ascii="Sylfaen" w:hAnsi="Sylfaen" w:cs="Arial"/>
              </w:rPr>
            </w:pPr>
          </w:p>
        </w:tc>
        <w:tc>
          <w:tcPr>
            <w:tcW w:w="1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148" w:rsidRDefault="00845BAE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1.0</w:t>
            </w:r>
          </w:p>
        </w:tc>
        <w:tc>
          <w:tcPr>
            <w:tcW w:w="12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148" w:rsidRPr="00625658" w:rsidRDefault="00F31148" w:rsidP="00F04A61">
            <w:pPr>
              <w:rPr>
                <w:rFonts w:ascii="Sylfaen" w:hAnsi="Sylfaen" w:cs="Arial"/>
              </w:rPr>
            </w:pPr>
          </w:p>
        </w:tc>
      </w:tr>
    </w:tbl>
    <w:p w:rsidR="0058078A" w:rsidRPr="00437913" w:rsidRDefault="0058078A" w:rsidP="0058078A">
      <w:pPr>
        <w:rPr>
          <w:rFonts w:cs="Arial"/>
        </w:rPr>
      </w:pPr>
    </w:p>
    <w:bookmarkEnd w:id="24"/>
    <w:bookmarkEnd w:id="25"/>
    <w:bookmarkEnd w:id="26"/>
    <w:bookmarkEnd w:id="27"/>
    <w:p w:rsidR="007E2A3F" w:rsidRDefault="007E2A3F" w:rsidP="007E2A3F">
      <w:pPr>
        <w:pStyle w:val="Heading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bookmarkStart w:id="29" w:name="_Toc441658355"/>
      <w:r>
        <w:rPr>
          <w:rFonts w:cs="Arial"/>
          <w:sz w:val="28"/>
          <w:szCs w:val="28"/>
        </w:rPr>
        <w:t>List of Known Defects</w:t>
      </w:r>
      <w:bookmarkEnd w:id="29"/>
    </w:p>
    <w:p w:rsidR="00511DC3" w:rsidRPr="007E2A3F" w:rsidRDefault="007B02E6" w:rsidP="00845BAE">
      <w:pPr>
        <w:ind w:firstLine="576"/>
        <w:rPr>
          <w:i/>
        </w:rPr>
      </w:pPr>
      <w:r>
        <w:rPr>
          <w:i/>
        </w:rPr>
        <w:t>N/A</w:t>
      </w:r>
    </w:p>
    <w:p w:rsidR="002F5649" w:rsidRDefault="007E2A3F" w:rsidP="002F5649">
      <w:pPr>
        <w:pStyle w:val="Heading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bookmarkStart w:id="30" w:name="_Toc441658356"/>
      <w:r w:rsidR="00CC4BD3" w:rsidRPr="00FF1882">
        <w:rPr>
          <w:rFonts w:cs="Arial"/>
          <w:sz w:val="28"/>
          <w:szCs w:val="28"/>
        </w:rPr>
        <w:t>Communication</w:t>
      </w:r>
      <w:bookmarkEnd w:id="30"/>
    </w:p>
    <w:p w:rsidR="00511DC3" w:rsidRPr="002F5649" w:rsidRDefault="00511DC3" w:rsidP="001D59F0">
      <w:pPr>
        <w:pStyle w:val="Heading2"/>
        <w:numPr>
          <w:ilvl w:val="0"/>
          <w:numId w:val="0"/>
        </w:numPr>
        <w:rPr>
          <w:rFonts w:cs="Arial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9"/>
        <w:gridCol w:w="2331"/>
        <w:gridCol w:w="2153"/>
        <w:gridCol w:w="2781"/>
        <w:gridCol w:w="2292"/>
      </w:tblGrid>
      <w:tr w:rsidR="00CC4BD3" w:rsidRPr="00625658" w:rsidTr="00511DC3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S.No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Name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Role</w:t>
            </w:r>
          </w:p>
        </w:tc>
        <w:tc>
          <w:tcPr>
            <w:tcW w:w="1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E-Mail</w:t>
            </w:r>
          </w:p>
        </w:tc>
        <w:tc>
          <w:tcPr>
            <w:tcW w:w="1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C4BD3" w:rsidRPr="00625658" w:rsidRDefault="00CC4BD3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Phone</w:t>
            </w:r>
          </w:p>
        </w:tc>
      </w:tr>
      <w:tr w:rsidR="00265117" w:rsidRPr="00625658" w:rsidTr="00511DC3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Ananthakrishnan ANBALAGAN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Manager</w:t>
            </w:r>
          </w:p>
        </w:tc>
        <w:tc>
          <w:tcPr>
            <w:tcW w:w="1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SSC.AANBALAGAN@cma-cgm.com</w:t>
            </w:r>
          </w:p>
        </w:tc>
        <w:tc>
          <w:tcPr>
            <w:tcW w:w="1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Default="00265117" w:rsidP="00EC7800">
            <w:pPr>
              <w:rPr>
                <w:rFonts w:cs="Arial"/>
                <w:color w:val="1F497D"/>
              </w:rPr>
            </w:pPr>
            <w:r>
              <w:rPr>
                <w:rFonts w:cs="Arial"/>
                <w:color w:val="000000"/>
                <w:sz w:val="20"/>
                <w:szCs w:val="20"/>
                <w:lang w:val="fr-FR"/>
              </w:rPr>
              <w:t>Direct line: +91(44) 49131610</w:t>
            </w:r>
          </w:p>
          <w:p w:rsidR="00265117" w:rsidRDefault="00265117" w:rsidP="00EC7800">
            <w:pPr>
              <w:rPr>
                <w:rFonts w:cs="Arial"/>
                <w:color w:val="000000"/>
                <w:sz w:val="20"/>
                <w:szCs w:val="20"/>
                <w:lang w:val="fr-FR"/>
              </w:rPr>
            </w:pPr>
          </w:p>
          <w:p w:rsidR="00265117" w:rsidRDefault="00265117" w:rsidP="00EC7800">
            <w:pPr>
              <w:rPr>
                <w:rFonts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cs="Arial"/>
                <w:color w:val="000000"/>
                <w:sz w:val="20"/>
                <w:szCs w:val="20"/>
                <w:lang w:val="fr-FR"/>
              </w:rPr>
              <w:t>Mobile : +91-8220632064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  <w:lang w:val="fr-FR"/>
              </w:rPr>
              <w:br/>
            </w:r>
          </w:p>
          <w:p w:rsidR="00265117" w:rsidRDefault="00265117" w:rsidP="00EC7800">
            <w:pPr>
              <w:rPr>
                <w:rFonts w:cs="Arial"/>
                <w:color w:val="000000"/>
                <w:sz w:val="20"/>
                <w:szCs w:val="20"/>
                <w:lang w:val="fr-FR"/>
              </w:rPr>
            </w:pPr>
            <w:r>
              <w:rPr>
                <w:rFonts w:cs="Arial"/>
                <w:color w:val="000000"/>
                <w:sz w:val="20"/>
                <w:szCs w:val="20"/>
                <w:lang w:val="fr-FR"/>
              </w:rPr>
              <w:t xml:space="preserve">VoIP : 8902 1610 </w:t>
            </w:r>
          </w:p>
          <w:p w:rsidR="00265117" w:rsidRPr="00625658" w:rsidRDefault="00265117" w:rsidP="00EC7800">
            <w:pPr>
              <w:rPr>
                <w:rFonts w:ascii="Sylfaen" w:hAnsi="Sylfaen" w:cs="Arial"/>
              </w:rPr>
            </w:pPr>
          </w:p>
        </w:tc>
      </w:tr>
      <w:tr w:rsidR="00265117" w:rsidRPr="00625658" w:rsidTr="00511DC3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lastRenderedPageBreak/>
              <w:t>2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Chandra Bose KUPPUSAMY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Assistant Manager</w:t>
            </w:r>
          </w:p>
        </w:tc>
        <w:tc>
          <w:tcPr>
            <w:tcW w:w="1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Pr="00625658" w:rsidRDefault="00265117" w:rsidP="00EC7800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SSC.CKUPPUSAMY@cma-cgm.com</w:t>
            </w:r>
          </w:p>
        </w:tc>
        <w:tc>
          <w:tcPr>
            <w:tcW w:w="1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117" w:rsidRDefault="00265117" w:rsidP="00EC7800">
            <w:pPr>
              <w:rPr>
                <w:color w:val="1F497D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  <w:t>Direct line: +91(44) 49131661</w:t>
            </w:r>
          </w:p>
          <w:p w:rsidR="00265117" w:rsidRDefault="00265117" w:rsidP="00EC7800">
            <w:pP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</w:pPr>
          </w:p>
          <w:p w:rsidR="00265117" w:rsidRDefault="00265117" w:rsidP="00EC7800">
            <w:pPr>
              <w:rPr>
                <w:rFonts w:ascii="Verdana" w:hAnsi="Verdana"/>
                <w:color w:val="000000"/>
                <w:sz w:val="16"/>
                <w:szCs w:val="16"/>
                <w:lang w:val="fr-FR"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  <w:t>Mobile : +91-9841384476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fr-FR" w:eastAsia="en-IN"/>
              </w:rPr>
              <w:br/>
            </w:r>
          </w:p>
          <w:p w:rsidR="00265117" w:rsidRPr="00625658" w:rsidRDefault="00265117" w:rsidP="00EC7800">
            <w:pPr>
              <w:rPr>
                <w:rFonts w:ascii="Sylfaen" w:hAnsi="Sylfaen" w:cs="Aria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fr-FR" w:eastAsia="en-IN"/>
              </w:rPr>
              <w:t>VoIP : 8902 1661</w:t>
            </w:r>
          </w:p>
        </w:tc>
      </w:tr>
      <w:tr w:rsidR="00511DC3" w:rsidRPr="00625658" w:rsidTr="00511DC3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DC3" w:rsidRPr="00625658" w:rsidRDefault="00511DC3" w:rsidP="004E55A8">
            <w:pPr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DC3" w:rsidRPr="00625658" w:rsidRDefault="00511DC3" w:rsidP="004E55A8">
            <w:pPr>
              <w:rPr>
                <w:rFonts w:ascii="Sylfaen" w:eastAsia="Calibri" w:hAnsi="Sylfaen" w:cs="Arial"/>
              </w:rPr>
            </w:pPr>
            <w:r>
              <w:rPr>
                <w:rFonts w:ascii="Sylfaen" w:eastAsia="Calibri" w:hAnsi="Sylfaen" w:cs="Arial"/>
              </w:rPr>
              <w:t>Sunil WANANJE</w:t>
            </w:r>
          </w:p>
        </w:tc>
        <w:tc>
          <w:tcPr>
            <w:tcW w:w="1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DC3" w:rsidRPr="00625658" w:rsidRDefault="00511DC3" w:rsidP="004E55A8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Executive</w:t>
            </w:r>
          </w:p>
        </w:tc>
        <w:tc>
          <w:tcPr>
            <w:tcW w:w="1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DC3" w:rsidRPr="00625658" w:rsidRDefault="00511DC3" w:rsidP="004E55A8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>EXT.SWANANJE@ cma-cgm.com</w:t>
            </w:r>
          </w:p>
        </w:tc>
        <w:tc>
          <w:tcPr>
            <w:tcW w:w="1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DC3" w:rsidRDefault="00511DC3" w:rsidP="00EC7800">
            <w:pPr>
              <w:rPr>
                <w:color w:val="1F497D"/>
                <w:lang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  <w:t>Direct line: +91(22) 49355692</w:t>
            </w:r>
          </w:p>
          <w:p w:rsidR="00511DC3" w:rsidRDefault="00511DC3" w:rsidP="00EC7800">
            <w:pP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</w:pPr>
          </w:p>
          <w:p w:rsidR="00511DC3" w:rsidRDefault="00511DC3" w:rsidP="00EC7800">
            <w:pPr>
              <w:rPr>
                <w:rFonts w:ascii="Verdana" w:hAnsi="Verdana"/>
                <w:color w:val="000000"/>
                <w:sz w:val="16"/>
                <w:szCs w:val="16"/>
                <w:lang w:val="fr-FR" w:eastAsia="en-I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fr-FR" w:eastAsia="en-IN"/>
              </w:rPr>
              <w:t>Mobile : +91-8291378740</w:t>
            </w: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  <w:lang w:val="fr-FR" w:eastAsia="en-IN"/>
              </w:rPr>
              <w:br/>
            </w:r>
          </w:p>
          <w:p w:rsidR="00511DC3" w:rsidRPr="00625658" w:rsidRDefault="00511DC3" w:rsidP="00EC7800">
            <w:pPr>
              <w:rPr>
                <w:rFonts w:ascii="Sylfaen" w:hAnsi="Sylfaen" w:cs="Arial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fr-FR" w:eastAsia="en-IN"/>
              </w:rPr>
              <w:t>VoIP : 8896 5692</w:t>
            </w:r>
          </w:p>
        </w:tc>
      </w:tr>
    </w:tbl>
    <w:p w:rsidR="0058078A" w:rsidRPr="00437913" w:rsidRDefault="0058078A" w:rsidP="00565D4F">
      <w:pPr>
        <w:jc w:val="both"/>
        <w:rPr>
          <w:rFonts w:eastAsia="Times New Roman" w:cs="Arial"/>
          <w:i/>
          <w:color w:val="0000FF"/>
          <w:sz w:val="20"/>
          <w:szCs w:val="20"/>
          <w:lang w:val="en-GB"/>
        </w:rPr>
      </w:pPr>
    </w:p>
    <w:p w:rsidR="00577A61" w:rsidRDefault="00577A61">
      <w:pPr>
        <w:spacing w:after="200" w:line="276" w:lineRule="auto"/>
        <w:rPr>
          <w:rFonts w:eastAsiaTheme="majorEastAsia" w:cs="Arial"/>
          <w:b/>
          <w:bCs/>
          <w:color w:val="4F81BD" w:themeColor="accent1"/>
          <w:sz w:val="26"/>
          <w:szCs w:val="26"/>
        </w:rPr>
      </w:pPr>
      <w:r>
        <w:rPr>
          <w:rFonts w:cs="Arial"/>
        </w:rPr>
        <w:br w:type="page"/>
      </w:r>
    </w:p>
    <w:p w:rsidR="003253FF" w:rsidRPr="00FF1882" w:rsidRDefault="003253FF" w:rsidP="003253FF">
      <w:pPr>
        <w:pStyle w:val="Heading2"/>
        <w:rPr>
          <w:rFonts w:cs="Arial"/>
          <w:sz w:val="28"/>
          <w:szCs w:val="28"/>
        </w:rPr>
      </w:pPr>
      <w:bookmarkStart w:id="31" w:name="_Toc441658357"/>
      <w:r w:rsidRPr="00FF1882">
        <w:rPr>
          <w:rFonts w:cs="Arial"/>
          <w:sz w:val="28"/>
          <w:szCs w:val="28"/>
        </w:rPr>
        <w:lastRenderedPageBreak/>
        <w:t>References</w:t>
      </w:r>
      <w:bookmarkEnd w:id="31"/>
    </w:p>
    <w:p w:rsidR="003253FF" w:rsidRPr="00437913" w:rsidRDefault="003253FF" w:rsidP="003253FF">
      <w:pPr>
        <w:rPr>
          <w:rFonts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488"/>
        <w:gridCol w:w="6718"/>
      </w:tblGrid>
      <w:tr w:rsidR="003253FF" w:rsidRPr="00625658" w:rsidTr="00FF1882">
        <w:trPr>
          <w:trHeight w:val="283"/>
          <w:tblHeader/>
        </w:trPr>
        <w:tc>
          <w:tcPr>
            <w:tcW w:w="1709" w:type="pct"/>
            <w:tcBorders>
              <w:top w:val="single" w:sz="8" w:space="0" w:color="000000"/>
              <w:bottom w:val="single" w:sz="6" w:space="0" w:color="000000"/>
            </w:tcBorders>
            <w:shd w:val="clear" w:color="auto" w:fill="E0E0E0"/>
          </w:tcPr>
          <w:p w:rsidR="003253FF" w:rsidRPr="00625658" w:rsidRDefault="003253FF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Document Number / Location / URL</w:t>
            </w:r>
          </w:p>
        </w:tc>
        <w:tc>
          <w:tcPr>
            <w:tcW w:w="3291" w:type="pct"/>
            <w:tcBorders>
              <w:top w:val="single" w:sz="8" w:space="0" w:color="000000"/>
              <w:bottom w:val="single" w:sz="6" w:space="0" w:color="000000"/>
            </w:tcBorders>
            <w:shd w:val="clear" w:color="auto" w:fill="E0E0E0"/>
          </w:tcPr>
          <w:p w:rsidR="003253FF" w:rsidRPr="00625658" w:rsidRDefault="003253FF" w:rsidP="00F04A61">
            <w:pPr>
              <w:rPr>
                <w:rFonts w:ascii="Sylfaen" w:hAnsi="Sylfaen" w:cs="Arial"/>
                <w:b/>
              </w:rPr>
            </w:pPr>
            <w:r w:rsidRPr="00625658">
              <w:rPr>
                <w:rFonts w:ascii="Sylfaen" w:hAnsi="Sylfaen" w:cs="Arial"/>
                <w:b/>
              </w:rPr>
              <w:t>Reference Description/Name</w:t>
            </w:r>
          </w:p>
        </w:tc>
      </w:tr>
      <w:tr w:rsidR="001D59F0" w:rsidRPr="00625658" w:rsidTr="00FF1882">
        <w:trPr>
          <w:cantSplit/>
          <w:trHeight w:val="1"/>
        </w:trPr>
        <w:tc>
          <w:tcPr>
            <w:tcW w:w="1709" w:type="pct"/>
          </w:tcPr>
          <w:p w:rsidR="001D59F0" w:rsidRDefault="001D59F0" w:rsidP="00EC7800">
            <w:pPr>
              <w:rPr>
                <w:rFonts w:ascii="Sylfaen" w:hAnsi="Sylfaen" w:cs="Arial"/>
              </w:rPr>
            </w:pPr>
            <w:r w:rsidRPr="001A1DCB">
              <w:rPr>
                <w:rFonts w:ascii="Sylfaen" w:hAnsi="Sylfaen" w:cs="Arial"/>
                <w:b/>
              </w:rPr>
              <w:t>NREQ0000033</w:t>
            </w:r>
            <w:r>
              <w:rPr>
                <w:rFonts w:ascii="Sylfaen" w:hAnsi="Sylfaen" w:cs="Arial"/>
                <w:b/>
              </w:rPr>
              <w:t>2</w:t>
            </w:r>
            <w:r>
              <w:rPr>
                <w:rFonts w:ascii="Sylfaen" w:hAnsi="Sylfaen" w:cs="Arial"/>
              </w:rPr>
              <w:t>/</w:t>
            </w:r>
          </w:p>
          <w:p w:rsidR="001D59F0" w:rsidRDefault="00715131" w:rsidP="00EC7800">
            <w:pPr>
              <w:rPr>
                <w:rFonts w:ascii="Sylfaen" w:hAnsi="Sylfaen" w:cs="Arial"/>
              </w:rPr>
            </w:pPr>
            <w:hyperlink r:id="rId15" w:history="1">
              <w:r w:rsidR="001D59F0" w:rsidRPr="002B0790">
                <w:rPr>
                  <w:rStyle w:val="Hyperlink"/>
                  <w:rFonts w:ascii="Sylfaen" w:hAnsi="Sylfaen" w:cs="Arial"/>
                </w:rPr>
                <w:t>\\10.13.68.104\cira_f2f</w:t>
              </w:r>
            </w:hyperlink>
          </w:p>
          <w:p w:rsidR="001D59F0" w:rsidRPr="00625658" w:rsidRDefault="00715131" w:rsidP="001D59F0">
            <w:pPr>
              <w:rPr>
                <w:rFonts w:ascii="Sylfaen" w:hAnsi="Sylfaen" w:cs="Arial"/>
              </w:rPr>
            </w:pPr>
            <w:hyperlink r:id="rId16" w:history="1">
              <w:r w:rsidR="001D59F0" w:rsidRPr="002B0790">
                <w:rPr>
                  <w:rStyle w:val="Hyperlink"/>
                  <w:rFonts w:ascii="Sylfaen" w:hAnsi="Sylfaen" w:cs="Arial"/>
                </w:rPr>
                <w:t>http://10.13.68.104/cira_f2f</w:t>
              </w:r>
            </w:hyperlink>
          </w:p>
        </w:tc>
        <w:tc>
          <w:tcPr>
            <w:tcW w:w="3291" w:type="pct"/>
          </w:tcPr>
          <w:p w:rsidR="001D59F0" w:rsidRPr="00625658" w:rsidRDefault="001D59F0" w:rsidP="001316EF">
            <w:pPr>
              <w:rPr>
                <w:rFonts w:ascii="Sylfaen" w:hAnsi="Sylfaen" w:cs="Arial"/>
              </w:rPr>
            </w:pPr>
            <w:r>
              <w:rPr>
                <w:rFonts w:ascii="Sylfaen" w:hAnsi="Sylfaen" w:cs="Arial"/>
              </w:rPr>
              <w:t xml:space="preserve">To create a workflow for the activities that are performed in the </w:t>
            </w:r>
            <w:r w:rsidR="001316EF">
              <w:rPr>
                <w:rFonts w:ascii="Sylfaen" w:hAnsi="Sylfaen" w:cs="Arial"/>
              </w:rPr>
              <w:t>F2F</w:t>
            </w:r>
            <w:r>
              <w:rPr>
                <w:rFonts w:ascii="Sylfaen" w:hAnsi="Sylfaen" w:cs="Arial"/>
              </w:rPr>
              <w:t xml:space="preserve"> Process.</w:t>
            </w:r>
          </w:p>
        </w:tc>
      </w:tr>
      <w:tr w:rsidR="005372FB" w:rsidRPr="00625658" w:rsidTr="00FF1882">
        <w:trPr>
          <w:cantSplit/>
          <w:trHeight w:val="1"/>
        </w:trPr>
        <w:tc>
          <w:tcPr>
            <w:tcW w:w="1709" w:type="pct"/>
          </w:tcPr>
          <w:p w:rsidR="005372FB" w:rsidRPr="00625658" w:rsidRDefault="005372FB" w:rsidP="00F04A61">
            <w:pPr>
              <w:rPr>
                <w:rFonts w:ascii="Sylfaen" w:hAnsi="Sylfaen" w:cs="Arial"/>
              </w:rPr>
            </w:pPr>
          </w:p>
        </w:tc>
        <w:tc>
          <w:tcPr>
            <w:tcW w:w="3291" w:type="pct"/>
          </w:tcPr>
          <w:p w:rsidR="001216A5" w:rsidRPr="00625658" w:rsidRDefault="001216A5" w:rsidP="00F04A61">
            <w:pPr>
              <w:rPr>
                <w:rFonts w:ascii="Sylfaen" w:hAnsi="Sylfaen" w:cs="Arial"/>
              </w:rPr>
            </w:pPr>
          </w:p>
        </w:tc>
      </w:tr>
      <w:tr w:rsidR="005372FB" w:rsidRPr="00625658" w:rsidTr="00FF1882">
        <w:trPr>
          <w:cantSplit/>
          <w:trHeight w:val="1"/>
        </w:trPr>
        <w:tc>
          <w:tcPr>
            <w:tcW w:w="1709" w:type="pct"/>
          </w:tcPr>
          <w:p w:rsidR="005372FB" w:rsidRPr="00625658" w:rsidRDefault="005372FB" w:rsidP="00F04A61">
            <w:pPr>
              <w:rPr>
                <w:rFonts w:ascii="Sylfaen" w:hAnsi="Sylfaen" w:cs="Arial"/>
              </w:rPr>
            </w:pPr>
          </w:p>
        </w:tc>
        <w:tc>
          <w:tcPr>
            <w:tcW w:w="3291" w:type="pct"/>
          </w:tcPr>
          <w:p w:rsidR="005372FB" w:rsidRPr="00625658" w:rsidRDefault="005372FB" w:rsidP="00F04A61">
            <w:pPr>
              <w:rPr>
                <w:rFonts w:ascii="Sylfaen" w:hAnsi="Sylfaen" w:cs="Arial"/>
              </w:rPr>
            </w:pPr>
          </w:p>
        </w:tc>
      </w:tr>
      <w:bookmarkEnd w:id="7"/>
      <w:bookmarkEnd w:id="8"/>
      <w:bookmarkEnd w:id="9"/>
      <w:bookmarkEnd w:id="10"/>
    </w:tbl>
    <w:p w:rsidR="003253FF" w:rsidRPr="00437913" w:rsidRDefault="003253FF" w:rsidP="00CC4BD3">
      <w:pPr>
        <w:rPr>
          <w:rFonts w:cs="Arial"/>
        </w:rPr>
      </w:pPr>
    </w:p>
    <w:sectPr w:rsidR="003253FF" w:rsidRPr="00437913" w:rsidSect="003A54C4">
      <w:headerReference w:type="default" r:id="rId17"/>
      <w:footerReference w:type="default" r:id="rId18"/>
      <w:pgSz w:w="11906" w:h="16838"/>
      <w:pgMar w:top="259" w:right="922" w:bottom="1138" w:left="994" w:header="144" w:footer="331" w:gutter="0"/>
      <w:pgBorders w:offsetFrom="page">
        <w:top w:val="single" w:sz="18" w:space="31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61" w:rsidRDefault="00894B61" w:rsidP="00996F62">
      <w:r>
        <w:separator/>
      </w:r>
    </w:p>
  </w:endnote>
  <w:endnote w:type="continuationSeparator" w:id="0">
    <w:p w:rsidR="00894B61" w:rsidRDefault="00894B61" w:rsidP="0099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8675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401" w:rsidRDefault="00465401">
        <w:pPr>
          <w:pStyle w:val="Footer"/>
          <w:jc w:val="right"/>
        </w:pPr>
      </w:p>
      <w:tbl>
        <w:tblPr>
          <w:tblW w:w="5000" w:type="pct"/>
          <w:tblLook w:val="04A0" w:firstRow="1" w:lastRow="0" w:firstColumn="1" w:lastColumn="0" w:noHBand="0" w:noVBand="1"/>
        </w:tblPr>
        <w:tblGrid>
          <w:gridCol w:w="3113"/>
          <w:gridCol w:w="3695"/>
          <w:gridCol w:w="2266"/>
          <w:gridCol w:w="896"/>
          <w:gridCol w:w="236"/>
        </w:tblGrid>
        <w:tr w:rsidR="00465401" w:rsidRPr="0019761B" w:rsidTr="00247F8B">
          <w:trPr>
            <w:trHeight w:val="65"/>
          </w:trPr>
          <w:tc>
            <w:tcPr>
              <w:tcW w:w="1529" w:type="pct"/>
              <w:tc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tcBorders>
              <w:shd w:val="clear" w:color="auto" w:fill="auto"/>
              <w:noWrap/>
              <w:vAlign w:val="bottom"/>
              <w:hideMark/>
            </w:tcPr>
            <w:p w:rsidR="00465401" w:rsidRPr="0019761B" w:rsidRDefault="00465401" w:rsidP="00077D7B">
              <w:pP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</w:pPr>
              <w: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>CMA CGM Shared Service Centre, India</w:t>
              </w: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> </w:t>
              </w:r>
            </w:p>
          </w:tc>
          <w:tc>
            <w:tcPr>
              <w:tcW w:w="1795" w:type="pct"/>
              <w:tcBorders>
                <w:top w:val="single" w:sz="8" w:space="0" w:color="auto"/>
                <w:left w:val="nil"/>
                <w:bottom w:val="single" w:sz="8" w:space="0" w:color="auto"/>
                <w:right w:val="single" w:sz="8" w:space="0" w:color="auto"/>
              </w:tcBorders>
              <w:shd w:val="clear" w:color="auto" w:fill="auto"/>
              <w:noWrap/>
              <w:vAlign w:val="bottom"/>
              <w:hideMark/>
            </w:tcPr>
            <w:p w:rsidR="00465401" w:rsidRPr="001A4787" w:rsidRDefault="00465401" w:rsidP="00181F46">
              <w:pPr>
                <w:rPr>
                  <w:rFonts w:ascii="Sylfaen" w:eastAsia="Times New Roman" w:hAnsi="Sylfaen" w:cs="Calibri"/>
                  <w:color w:val="000000"/>
                  <w:sz w:val="18"/>
                  <w:szCs w:val="18"/>
                  <w:lang w:eastAsia="en-IN"/>
                </w:rPr>
              </w:pPr>
              <w: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>Document ID :</w:t>
              </w:r>
              <w:r w:rsidR="00E408FE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 xml:space="preserve"> SSC/IND/FOR/GEN/033</w:t>
              </w:r>
              <w:r w:rsidR="008045D2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 xml:space="preserve"> </w:t>
              </w:r>
              <w:r w:rsidR="00247F8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>INTERNAL</w:t>
              </w:r>
            </w:p>
          </w:tc>
          <w:tc>
            <w:tcPr>
              <w:tcW w:w="1114" w:type="pct"/>
              <w:tcBorders>
                <w:top w:val="single" w:sz="8" w:space="0" w:color="auto"/>
                <w:left w:val="nil"/>
                <w:bottom w:val="single" w:sz="8" w:space="0" w:color="auto"/>
                <w:right w:val="single" w:sz="8" w:space="0" w:color="auto"/>
              </w:tcBorders>
              <w:shd w:val="clear" w:color="auto" w:fill="auto"/>
              <w:noWrap/>
              <w:vAlign w:val="bottom"/>
              <w:hideMark/>
            </w:tcPr>
            <w:p w:rsidR="00465401" w:rsidRPr="0019761B" w:rsidRDefault="00465401" w:rsidP="0025606A">
              <w:pP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</w:pPr>
              <w: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 xml:space="preserve"> Approved  by  </w:t>
              </w:r>
            </w:p>
          </w:tc>
          <w:tc>
            <w:tcPr>
              <w:tcW w:w="443" w:type="pct"/>
              <w:tcBorders>
                <w:top w:val="single" w:sz="8" w:space="0" w:color="auto"/>
                <w:left w:val="nil"/>
                <w:bottom w:val="single" w:sz="8" w:space="0" w:color="auto"/>
                <w:right w:val="nil"/>
              </w:tcBorders>
              <w:vAlign w:val="bottom"/>
            </w:tcPr>
            <w:p w:rsidR="00465401" w:rsidRPr="0019761B" w:rsidRDefault="00465401" w:rsidP="004104AB">
              <w:pP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</w:pP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t xml:space="preserve">Page </w:t>
              </w: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fldChar w:fldCharType="begin"/>
              </w: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instrText xml:space="preserve"> PAGE   \* MERGEFORMAT </w:instrText>
              </w: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fldChar w:fldCharType="separate"/>
              </w:r>
              <w:r w:rsidR="00715131">
                <w:rPr>
                  <w:rFonts w:ascii="Sylfaen" w:hAnsi="Sylfaen" w:cs="Calibri"/>
                  <w:noProof/>
                  <w:color w:val="000000"/>
                  <w:sz w:val="16"/>
                  <w:szCs w:val="18"/>
                  <w:lang w:eastAsia="en-IN"/>
                </w:rPr>
                <w:t>4</w:t>
              </w:r>
              <w:r w:rsidRPr="0019761B"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  <w:fldChar w:fldCharType="end"/>
              </w:r>
            </w:p>
          </w:tc>
          <w:tc>
            <w:tcPr>
              <w:tcW w:w="119" w:type="pct"/>
              <w:tcBorders>
                <w:top w:val="single" w:sz="8" w:space="0" w:color="auto"/>
                <w:left w:val="nil"/>
                <w:bottom w:val="single" w:sz="8" w:space="0" w:color="auto"/>
                <w:right w:val="single" w:sz="8" w:space="0" w:color="auto"/>
              </w:tcBorders>
            </w:tcPr>
            <w:p w:rsidR="00465401" w:rsidRPr="0019761B" w:rsidRDefault="00465401" w:rsidP="004104AB">
              <w:pPr>
                <w:rPr>
                  <w:rFonts w:ascii="Sylfaen" w:hAnsi="Sylfaen" w:cs="Calibri"/>
                  <w:color w:val="000000"/>
                  <w:sz w:val="16"/>
                  <w:szCs w:val="18"/>
                  <w:lang w:eastAsia="en-IN"/>
                </w:rPr>
              </w:pPr>
            </w:p>
          </w:tc>
        </w:tr>
      </w:tbl>
      <w:p w:rsidR="00465401" w:rsidRDefault="00715131">
        <w:pPr>
          <w:pStyle w:val="Footer"/>
          <w:jc w:val="right"/>
        </w:pPr>
      </w:p>
    </w:sdtContent>
  </w:sdt>
  <w:p w:rsidR="00465401" w:rsidRDefault="00465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61" w:rsidRDefault="00894B61" w:rsidP="00996F62">
      <w:r>
        <w:separator/>
      </w:r>
    </w:p>
  </w:footnote>
  <w:footnote w:type="continuationSeparator" w:id="0">
    <w:p w:rsidR="00894B61" w:rsidRDefault="00894B61" w:rsidP="00996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01" w:rsidRPr="00CA7ED5" w:rsidRDefault="00465401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  <w:r w:rsidRPr="00F64877">
      <w:rPr>
        <w:noProof/>
        <w:szCs w:val="28"/>
        <w:lang w:val="en-US"/>
      </w:rPr>
      <w:drawing>
        <wp:inline distT="0" distB="0" distL="0" distR="0" wp14:anchorId="1BCAAE6E" wp14:editId="499265BC">
          <wp:extent cx="647700" cy="390049"/>
          <wp:effectExtent l="19050" t="0" r="0" b="0"/>
          <wp:docPr id="3" name="Picture 2" descr="C:\Users\Admin\Desktop\77426-CMA_CG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77426-CMA_CG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90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5000" w:type="pct"/>
      <w:tblLook w:val="04A0" w:firstRow="1" w:lastRow="0" w:firstColumn="1" w:lastColumn="0" w:noHBand="0" w:noVBand="1"/>
    </w:tblPr>
    <w:tblGrid>
      <w:gridCol w:w="5346"/>
      <w:gridCol w:w="3739"/>
      <w:gridCol w:w="1121"/>
    </w:tblGrid>
    <w:tr w:rsidR="00465401" w:rsidRPr="00F64877" w:rsidTr="00625658">
      <w:trPr>
        <w:trHeight w:val="120"/>
      </w:trPr>
      <w:tc>
        <w:tcPr>
          <w:tcW w:w="2619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65401" w:rsidRPr="00F64877" w:rsidRDefault="00465401" w:rsidP="001D70A7">
          <w:pP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F64877">
            <w:rPr>
              <w:rFonts w:ascii="Sylfaen" w:hAnsi="Sylfaen" w:cs="Calibri"/>
              <w:color w:val="000000"/>
              <w:sz w:val="18"/>
              <w:szCs w:val="18"/>
              <w:lang w:eastAsia="en-IN"/>
            </w:rPr>
            <w:t xml:space="preserve">Document </w:t>
          </w:r>
          <w:r>
            <w:rPr>
              <w:rFonts w:ascii="Sylfaen" w:hAnsi="Sylfaen" w:cs="Calibri"/>
              <w:color w:val="000000"/>
              <w:sz w:val="18"/>
              <w:szCs w:val="18"/>
              <w:lang w:eastAsia="en-IN"/>
            </w:rPr>
            <w:t>Name –</w:t>
          </w:r>
          <w:r w:rsidR="001D70A7">
            <w:rPr>
              <w:rFonts w:ascii="Sylfaen" w:hAnsi="Sylfaen" w:cs="Calibri"/>
              <w:color w:val="000000"/>
              <w:sz w:val="18"/>
              <w:szCs w:val="18"/>
              <w:lang w:eastAsia="en-IN"/>
            </w:rPr>
            <w:t>Software Release Note</w:t>
          </w:r>
        </w:p>
      </w:tc>
      <w:tc>
        <w:tcPr>
          <w:tcW w:w="1832" w:type="pc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65401" w:rsidRPr="00F64877" w:rsidRDefault="00465401" w:rsidP="0091478B">
          <w:pP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hAnsi="Sylfaen" w:cs="Calibri"/>
              <w:color w:val="000000"/>
              <w:sz w:val="18"/>
              <w:szCs w:val="18"/>
              <w:lang w:eastAsia="en-IN"/>
            </w:rPr>
            <w:t xml:space="preserve">Document Owner – </w:t>
          </w:r>
          <w:r w:rsidR="0091478B">
            <w:rPr>
              <w:rFonts w:ascii="Sylfaen" w:hAnsi="Sylfaen" w:cs="Calibri"/>
              <w:color w:val="000000"/>
              <w:sz w:val="18"/>
              <w:szCs w:val="18"/>
              <w:lang w:eastAsia="en-IN"/>
            </w:rPr>
            <w:t>Information Technology</w:t>
          </w:r>
        </w:p>
      </w:tc>
      <w:tc>
        <w:tcPr>
          <w:tcW w:w="549" w:type="pc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65401" w:rsidRPr="00F64877" w:rsidRDefault="00E408FE" w:rsidP="007E2A3F">
          <w:pP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Version  1.</w:t>
          </w:r>
          <w:r w:rsidR="007E2A3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1</w:t>
          </w:r>
        </w:p>
      </w:tc>
    </w:tr>
  </w:tbl>
  <w:p w:rsidR="00465401" w:rsidRPr="00CA7ED5" w:rsidRDefault="00465401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83"/>
        </w:tabs>
        <w:ind w:left="1683" w:hanging="360"/>
      </w:pPr>
      <w:rPr>
        <w:rFonts w:ascii="Symbol" w:hAnsi="Symbol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2403"/>
        </w:tabs>
        <w:ind w:left="240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123"/>
        </w:tabs>
        <w:ind w:left="312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843"/>
        </w:tabs>
        <w:ind w:left="3843" w:hanging="360"/>
      </w:pPr>
      <w:rPr>
        <w:rFonts w:ascii="Symbol" w:hAnsi="Symbol"/>
        <w:b w:val="0"/>
        <w:i w:val="0"/>
      </w:rPr>
    </w:lvl>
    <w:lvl w:ilvl="4">
      <w:start w:val="1"/>
      <w:numFmt w:val="bullet"/>
      <w:lvlText w:val="o"/>
      <w:lvlJc w:val="left"/>
      <w:pPr>
        <w:tabs>
          <w:tab w:val="num" w:pos="4563"/>
        </w:tabs>
        <w:ind w:left="456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283"/>
        </w:tabs>
        <w:ind w:left="528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003"/>
        </w:tabs>
        <w:ind w:left="6003" w:hanging="360"/>
      </w:pPr>
      <w:rPr>
        <w:rFonts w:ascii="Symbol" w:hAnsi="Symbol"/>
        <w:b w:val="0"/>
        <w:i w:val="0"/>
      </w:rPr>
    </w:lvl>
    <w:lvl w:ilvl="7">
      <w:start w:val="1"/>
      <w:numFmt w:val="bullet"/>
      <w:lvlText w:val="o"/>
      <w:lvlJc w:val="left"/>
      <w:pPr>
        <w:tabs>
          <w:tab w:val="num" w:pos="6723"/>
        </w:tabs>
        <w:ind w:left="672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443"/>
        </w:tabs>
        <w:ind w:left="744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1B00080E"/>
    <w:multiLevelType w:val="hybridMultilevel"/>
    <w:tmpl w:val="44E68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0B1E20"/>
    <w:multiLevelType w:val="singleLevel"/>
    <w:tmpl w:val="A086BE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4F425770"/>
    <w:multiLevelType w:val="hybridMultilevel"/>
    <w:tmpl w:val="7C1EF5D2"/>
    <w:lvl w:ilvl="0" w:tplc="9EE2B6C0">
      <w:start w:val="1"/>
      <w:numFmt w:val="decimal"/>
      <w:lvlText w:val="%1)"/>
      <w:lvlJc w:val="left"/>
      <w:pPr>
        <w:ind w:left="720" w:hanging="360"/>
      </w:pPr>
      <w:rPr>
        <w:rFonts w:ascii="Sylfaen" w:hAnsi="Sylfae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91E4E"/>
    <w:multiLevelType w:val="multilevel"/>
    <w:tmpl w:val="247C2C42"/>
    <w:lvl w:ilvl="0">
      <w:start w:val="1"/>
      <w:numFmt w:val="decimal"/>
      <w:pStyle w:val="REQ-Level1"/>
      <w:lvlText w:val="RQ-%1: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2"/>
        <w:vertAlign w:val="baseline"/>
      </w:rPr>
    </w:lvl>
    <w:lvl w:ilvl="1">
      <w:start w:val="1"/>
      <w:numFmt w:val="decimal"/>
      <w:pStyle w:val="REQ-Level2"/>
      <w:lvlText w:val="RQ-%1.%2:"/>
      <w:lvlJc w:val="left"/>
      <w:pPr>
        <w:tabs>
          <w:tab w:val="num" w:pos="1728"/>
        </w:tabs>
        <w:ind w:left="1728" w:hanging="1008"/>
      </w:pPr>
      <w:rPr>
        <w:rFonts w:ascii="Calibri" w:hAnsi="Calibri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pStyle w:val="REQ-Level3"/>
      <w:lvlText w:val="RQ-%1.%2.%3:"/>
      <w:lvlJc w:val="left"/>
      <w:pPr>
        <w:tabs>
          <w:tab w:val="num" w:pos="2880"/>
        </w:tabs>
        <w:ind w:left="2880" w:hanging="1152"/>
      </w:pPr>
      <w:rPr>
        <w:rFonts w:ascii="Calibri" w:hAnsi="Calibri" w:hint="default"/>
        <w:b/>
        <w:i w:val="0"/>
        <w:sz w:val="20"/>
        <w:szCs w:val="20"/>
      </w:rPr>
    </w:lvl>
    <w:lvl w:ilvl="3">
      <w:start w:val="1"/>
      <w:numFmt w:val="decimal"/>
      <w:pStyle w:val="REQ-Level4"/>
      <w:lvlText w:val="RQ-%1.%2.%3.%4:"/>
      <w:lvlJc w:val="left"/>
      <w:pPr>
        <w:tabs>
          <w:tab w:val="num" w:pos="3888"/>
        </w:tabs>
        <w:ind w:left="3888" w:hanging="1152"/>
      </w:pPr>
      <w:rPr>
        <w:rFonts w:ascii="Calibri" w:hAnsi="Calibri" w:hint="default"/>
        <w:b/>
        <w:i w:val="0"/>
        <w:sz w:val="18"/>
        <w:szCs w:val="18"/>
      </w:rPr>
    </w:lvl>
    <w:lvl w:ilvl="4">
      <w:start w:val="1"/>
      <w:numFmt w:val="decimal"/>
      <w:pStyle w:val="REQ-Level5"/>
      <w:lvlText w:val="RQ-%1.%2.%3.%4.%5:"/>
      <w:lvlJc w:val="left"/>
      <w:pPr>
        <w:tabs>
          <w:tab w:val="num" w:pos="5184"/>
        </w:tabs>
        <w:ind w:left="5184" w:hanging="1296"/>
      </w:pPr>
      <w:rPr>
        <w:rFonts w:ascii="Calibri" w:hAnsi="Calibri" w:hint="default"/>
        <w:b/>
        <w:i w:val="0"/>
        <w:sz w:val="18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6621467A"/>
    <w:multiLevelType w:val="hybridMultilevel"/>
    <w:tmpl w:val="F35E180E"/>
    <w:lvl w:ilvl="0" w:tplc="FFFFFFFF">
      <w:start w:val="1"/>
      <w:numFmt w:val="decimal"/>
      <w:pStyle w:val="Step"/>
      <w:lvlText w:val="Task-%1:"/>
      <w:lvlJc w:val="left"/>
      <w:pPr>
        <w:tabs>
          <w:tab w:val="num" w:pos="936"/>
        </w:tabs>
        <w:ind w:left="936" w:hanging="936"/>
      </w:pPr>
      <w:rPr>
        <w:rFonts w:ascii="Helvetica" w:hAnsi="Helvetica" w:hint="default"/>
        <w:b/>
        <w:i/>
        <w:caps w:val="0"/>
        <w:sz w:val="18"/>
      </w:rPr>
    </w:lvl>
    <w:lvl w:ilvl="1" w:tplc="FFFFFFFF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C5F0ABA"/>
    <w:multiLevelType w:val="multilevel"/>
    <w:tmpl w:val="1DF0E5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3F"/>
    <w:rsid w:val="00000C34"/>
    <w:rsid w:val="000018F1"/>
    <w:rsid w:val="00001EF8"/>
    <w:rsid w:val="00002478"/>
    <w:rsid w:val="00004A1B"/>
    <w:rsid w:val="00004BA8"/>
    <w:rsid w:val="000074C3"/>
    <w:rsid w:val="00011CB0"/>
    <w:rsid w:val="0001419A"/>
    <w:rsid w:val="000167E4"/>
    <w:rsid w:val="00016FE8"/>
    <w:rsid w:val="00017196"/>
    <w:rsid w:val="0002366A"/>
    <w:rsid w:val="0002416F"/>
    <w:rsid w:val="00024388"/>
    <w:rsid w:val="00025F82"/>
    <w:rsid w:val="0002661D"/>
    <w:rsid w:val="000302CE"/>
    <w:rsid w:val="000319CA"/>
    <w:rsid w:val="00033486"/>
    <w:rsid w:val="0003421D"/>
    <w:rsid w:val="000348CC"/>
    <w:rsid w:val="00035EE8"/>
    <w:rsid w:val="00036D4A"/>
    <w:rsid w:val="000411A2"/>
    <w:rsid w:val="00042DA6"/>
    <w:rsid w:val="0004675F"/>
    <w:rsid w:val="00047BF0"/>
    <w:rsid w:val="0005385F"/>
    <w:rsid w:val="00054804"/>
    <w:rsid w:val="00055B8C"/>
    <w:rsid w:val="00056407"/>
    <w:rsid w:val="0006648F"/>
    <w:rsid w:val="00067345"/>
    <w:rsid w:val="000677FE"/>
    <w:rsid w:val="00067ED3"/>
    <w:rsid w:val="00070601"/>
    <w:rsid w:val="00077D7B"/>
    <w:rsid w:val="000823A4"/>
    <w:rsid w:val="00082E40"/>
    <w:rsid w:val="000830A3"/>
    <w:rsid w:val="000836D9"/>
    <w:rsid w:val="00086E00"/>
    <w:rsid w:val="0009037C"/>
    <w:rsid w:val="0009429D"/>
    <w:rsid w:val="000954C5"/>
    <w:rsid w:val="0009636D"/>
    <w:rsid w:val="00096AFF"/>
    <w:rsid w:val="00096CFB"/>
    <w:rsid w:val="00097968"/>
    <w:rsid w:val="000A02C4"/>
    <w:rsid w:val="000A1405"/>
    <w:rsid w:val="000A2DDC"/>
    <w:rsid w:val="000A38A7"/>
    <w:rsid w:val="000A41E3"/>
    <w:rsid w:val="000B3109"/>
    <w:rsid w:val="000B3DA3"/>
    <w:rsid w:val="000B6CBF"/>
    <w:rsid w:val="000C22BD"/>
    <w:rsid w:val="000C3B7E"/>
    <w:rsid w:val="000C509A"/>
    <w:rsid w:val="000D2EEB"/>
    <w:rsid w:val="000D577B"/>
    <w:rsid w:val="000D75F8"/>
    <w:rsid w:val="000E1771"/>
    <w:rsid w:val="000E1E19"/>
    <w:rsid w:val="000E393A"/>
    <w:rsid w:val="000E59BD"/>
    <w:rsid w:val="000E7C53"/>
    <w:rsid w:val="000E7E70"/>
    <w:rsid w:val="000F2960"/>
    <w:rsid w:val="000F3D41"/>
    <w:rsid w:val="00102162"/>
    <w:rsid w:val="001021C1"/>
    <w:rsid w:val="00105A0A"/>
    <w:rsid w:val="00106555"/>
    <w:rsid w:val="00107150"/>
    <w:rsid w:val="0011042D"/>
    <w:rsid w:val="00113CAF"/>
    <w:rsid w:val="00120602"/>
    <w:rsid w:val="00120E1D"/>
    <w:rsid w:val="001216A5"/>
    <w:rsid w:val="0012284A"/>
    <w:rsid w:val="00124695"/>
    <w:rsid w:val="00124C2F"/>
    <w:rsid w:val="00126F87"/>
    <w:rsid w:val="001303BA"/>
    <w:rsid w:val="001316EF"/>
    <w:rsid w:val="00137B17"/>
    <w:rsid w:val="00141074"/>
    <w:rsid w:val="0014510E"/>
    <w:rsid w:val="00153617"/>
    <w:rsid w:val="00154904"/>
    <w:rsid w:val="00155B6E"/>
    <w:rsid w:val="0015762C"/>
    <w:rsid w:val="00162397"/>
    <w:rsid w:val="00162CC0"/>
    <w:rsid w:val="00164603"/>
    <w:rsid w:val="00165980"/>
    <w:rsid w:val="001663A5"/>
    <w:rsid w:val="00166CF9"/>
    <w:rsid w:val="00166D1D"/>
    <w:rsid w:val="00167EB4"/>
    <w:rsid w:val="00170A2E"/>
    <w:rsid w:val="0017180D"/>
    <w:rsid w:val="00172BA7"/>
    <w:rsid w:val="00181F46"/>
    <w:rsid w:val="0018356B"/>
    <w:rsid w:val="00185276"/>
    <w:rsid w:val="001879E1"/>
    <w:rsid w:val="00197C9D"/>
    <w:rsid w:val="001A1763"/>
    <w:rsid w:val="001A4787"/>
    <w:rsid w:val="001A79F1"/>
    <w:rsid w:val="001B26D1"/>
    <w:rsid w:val="001B46D7"/>
    <w:rsid w:val="001B4A40"/>
    <w:rsid w:val="001B6F8C"/>
    <w:rsid w:val="001C0D18"/>
    <w:rsid w:val="001C1AFB"/>
    <w:rsid w:val="001C1ECD"/>
    <w:rsid w:val="001C211C"/>
    <w:rsid w:val="001C2914"/>
    <w:rsid w:val="001C3466"/>
    <w:rsid w:val="001C497B"/>
    <w:rsid w:val="001C613B"/>
    <w:rsid w:val="001C647A"/>
    <w:rsid w:val="001D0323"/>
    <w:rsid w:val="001D59F0"/>
    <w:rsid w:val="001D70A7"/>
    <w:rsid w:val="001D760F"/>
    <w:rsid w:val="001E06B1"/>
    <w:rsid w:val="001E08CF"/>
    <w:rsid w:val="001E08EF"/>
    <w:rsid w:val="001E0DA6"/>
    <w:rsid w:val="001E42C5"/>
    <w:rsid w:val="001E62EE"/>
    <w:rsid w:val="001E64B5"/>
    <w:rsid w:val="001E694E"/>
    <w:rsid w:val="001E73F7"/>
    <w:rsid w:val="001F024B"/>
    <w:rsid w:val="001F13A3"/>
    <w:rsid w:val="001F17B6"/>
    <w:rsid w:val="001F2371"/>
    <w:rsid w:val="001F2FEA"/>
    <w:rsid w:val="001F3031"/>
    <w:rsid w:val="001F3D48"/>
    <w:rsid w:val="001F53BD"/>
    <w:rsid w:val="001F5DF3"/>
    <w:rsid w:val="001F6236"/>
    <w:rsid w:val="001F6E51"/>
    <w:rsid w:val="002001FA"/>
    <w:rsid w:val="00201672"/>
    <w:rsid w:val="0020279D"/>
    <w:rsid w:val="00203BFC"/>
    <w:rsid w:val="002041EF"/>
    <w:rsid w:val="00206194"/>
    <w:rsid w:val="00210075"/>
    <w:rsid w:val="00211A81"/>
    <w:rsid w:val="002140B5"/>
    <w:rsid w:val="002158F9"/>
    <w:rsid w:val="00216119"/>
    <w:rsid w:val="0021782A"/>
    <w:rsid w:val="0022014B"/>
    <w:rsid w:val="0022080A"/>
    <w:rsid w:val="00221CEA"/>
    <w:rsid w:val="00225A13"/>
    <w:rsid w:val="00231011"/>
    <w:rsid w:val="00231CF9"/>
    <w:rsid w:val="00232B62"/>
    <w:rsid w:val="00233211"/>
    <w:rsid w:val="00233E22"/>
    <w:rsid w:val="00235D00"/>
    <w:rsid w:val="00236491"/>
    <w:rsid w:val="00237534"/>
    <w:rsid w:val="00237C9E"/>
    <w:rsid w:val="00240C0C"/>
    <w:rsid w:val="00241B14"/>
    <w:rsid w:val="00242DBE"/>
    <w:rsid w:val="002438D3"/>
    <w:rsid w:val="00246F4A"/>
    <w:rsid w:val="00247F8B"/>
    <w:rsid w:val="00250CEB"/>
    <w:rsid w:val="00250D2F"/>
    <w:rsid w:val="002516BC"/>
    <w:rsid w:val="00251B35"/>
    <w:rsid w:val="0025422B"/>
    <w:rsid w:val="00255B39"/>
    <w:rsid w:val="0025606A"/>
    <w:rsid w:val="002607DD"/>
    <w:rsid w:val="00260ABC"/>
    <w:rsid w:val="00263EA8"/>
    <w:rsid w:val="00264A30"/>
    <w:rsid w:val="00264F12"/>
    <w:rsid w:val="00265117"/>
    <w:rsid w:val="00266196"/>
    <w:rsid w:val="00266B69"/>
    <w:rsid w:val="00271269"/>
    <w:rsid w:val="00273100"/>
    <w:rsid w:val="00276124"/>
    <w:rsid w:val="00277005"/>
    <w:rsid w:val="0027704F"/>
    <w:rsid w:val="002806DD"/>
    <w:rsid w:val="00282097"/>
    <w:rsid w:val="00283608"/>
    <w:rsid w:val="0028380E"/>
    <w:rsid w:val="00283857"/>
    <w:rsid w:val="00285DBB"/>
    <w:rsid w:val="002866F5"/>
    <w:rsid w:val="00287B69"/>
    <w:rsid w:val="0029032D"/>
    <w:rsid w:val="00290694"/>
    <w:rsid w:val="0029094D"/>
    <w:rsid w:val="00291B9D"/>
    <w:rsid w:val="0029232C"/>
    <w:rsid w:val="0029278B"/>
    <w:rsid w:val="002929F0"/>
    <w:rsid w:val="00296487"/>
    <w:rsid w:val="00297A2C"/>
    <w:rsid w:val="002A0D5E"/>
    <w:rsid w:val="002A173B"/>
    <w:rsid w:val="002A3CB2"/>
    <w:rsid w:val="002A42F0"/>
    <w:rsid w:val="002A4D6F"/>
    <w:rsid w:val="002A64B5"/>
    <w:rsid w:val="002A6AD5"/>
    <w:rsid w:val="002B01E1"/>
    <w:rsid w:val="002B3928"/>
    <w:rsid w:val="002B4B78"/>
    <w:rsid w:val="002B7E5E"/>
    <w:rsid w:val="002C0713"/>
    <w:rsid w:val="002C0C8E"/>
    <w:rsid w:val="002C3A54"/>
    <w:rsid w:val="002C42A0"/>
    <w:rsid w:val="002C4502"/>
    <w:rsid w:val="002D1C9A"/>
    <w:rsid w:val="002D2550"/>
    <w:rsid w:val="002D4A86"/>
    <w:rsid w:val="002D758A"/>
    <w:rsid w:val="002D7671"/>
    <w:rsid w:val="002E05AB"/>
    <w:rsid w:val="002E2094"/>
    <w:rsid w:val="002E2133"/>
    <w:rsid w:val="002E4074"/>
    <w:rsid w:val="002E59BA"/>
    <w:rsid w:val="002F0E44"/>
    <w:rsid w:val="002F2AEA"/>
    <w:rsid w:val="002F2E1F"/>
    <w:rsid w:val="002F532C"/>
    <w:rsid w:val="002F5649"/>
    <w:rsid w:val="002F5F24"/>
    <w:rsid w:val="002F6EFF"/>
    <w:rsid w:val="002F7680"/>
    <w:rsid w:val="00302CC2"/>
    <w:rsid w:val="0030396D"/>
    <w:rsid w:val="00304E7B"/>
    <w:rsid w:val="0030545D"/>
    <w:rsid w:val="003060DA"/>
    <w:rsid w:val="003076F7"/>
    <w:rsid w:val="0031014F"/>
    <w:rsid w:val="003123C9"/>
    <w:rsid w:val="00312C29"/>
    <w:rsid w:val="00312F50"/>
    <w:rsid w:val="00315A89"/>
    <w:rsid w:val="0031609E"/>
    <w:rsid w:val="00317F62"/>
    <w:rsid w:val="00321343"/>
    <w:rsid w:val="00321592"/>
    <w:rsid w:val="00322559"/>
    <w:rsid w:val="003246E6"/>
    <w:rsid w:val="003253FF"/>
    <w:rsid w:val="00327714"/>
    <w:rsid w:val="00330CCB"/>
    <w:rsid w:val="00331512"/>
    <w:rsid w:val="00332530"/>
    <w:rsid w:val="00333BAB"/>
    <w:rsid w:val="00335918"/>
    <w:rsid w:val="00336023"/>
    <w:rsid w:val="00336ADF"/>
    <w:rsid w:val="0033723D"/>
    <w:rsid w:val="00340858"/>
    <w:rsid w:val="00340A34"/>
    <w:rsid w:val="00340C8D"/>
    <w:rsid w:val="00341681"/>
    <w:rsid w:val="00343938"/>
    <w:rsid w:val="00346C9E"/>
    <w:rsid w:val="00347B01"/>
    <w:rsid w:val="003523BB"/>
    <w:rsid w:val="0035294C"/>
    <w:rsid w:val="00354395"/>
    <w:rsid w:val="00360275"/>
    <w:rsid w:val="00360EA9"/>
    <w:rsid w:val="003613DD"/>
    <w:rsid w:val="00361916"/>
    <w:rsid w:val="00362E53"/>
    <w:rsid w:val="0036382E"/>
    <w:rsid w:val="00365589"/>
    <w:rsid w:val="003717B1"/>
    <w:rsid w:val="00371CC8"/>
    <w:rsid w:val="00372EAF"/>
    <w:rsid w:val="003734B0"/>
    <w:rsid w:val="00374AD6"/>
    <w:rsid w:val="00375303"/>
    <w:rsid w:val="00375471"/>
    <w:rsid w:val="00377485"/>
    <w:rsid w:val="0038071E"/>
    <w:rsid w:val="00381A6C"/>
    <w:rsid w:val="00382457"/>
    <w:rsid w:val="00382A39"/>
    <w:rsid w:val="0038387E"/>
    <w:rsid w:val="00384CAB"/>
    <w:rsid w:val="00386314"/>
    <w:rsid w:val="00387BCD"/>
    <w:rsid w:val="00387BDC"/>
    <w:rsid w:val="0039151F"/>
    <w:rsid w:val="00391586"/>
    <w:rsid w:val="00391E99"/>
    <w:rsid w:val="0039597C"/>
    <w:rsid w:val="00396F41"/>
    <w:rsid w:val="003977F8"/>
    <w:rsid w:val="003A1997"/>
    <w:rsid w:val="003A54C4"/>
    <w:rsid w:val="003A5F9E"/>
    <w:rsid w:val="003A60B6"/>
    <w:rsid w:val="003A7C85"/>
    <w:rsid w:val="003B0418"/>
    <w:rsid w:val="003B0AA8"/>
    <w:rsid w:val="003B13EA"/>
    <w:rsid w:val="003B24AD"/>
    <w:rsid w:val="003B28B3"/>
    <w:rsid w:val="003B3BF4"/>
    <w:rsid w:val="003B4662"/>
    <w:rsid w:val="003C1BF2"/>
    <w:rsid w:val="003C271B"/>
    <w:rsid w:val="003C34AC"/>
    <w:rsid w:val="003C54E4"/>
    <w:rsid w:val="003C799D"/>
    <w:rsid w:val="003C7E86"/>
    <w:rsid w:val="003C7F37"/>
    <w:rsid w:val="003D16F2"/>
    <w:rsid w:val="003D1916"/>
    <w:rsid w:val="003D2096"/>
    <w:rsid w:val="003D272E"/>
    <w:rsid w:val="003D2DA5"/>
    <w:rsid w:val="003D2F58"/>
    <w:rsid w:val="003D2FCD"/>
    <w:rsid w:val="003D3787"/>
    <w:rsid w:val="003D663F"/>
    <w:rsid w:val="003D668B"/>
    <w:rsid w:val="003D6A88"/>
    <w:rsid w:val="003E0223"/>
    <w:rsid w:val="003F04BB"/>
    <w:rsid w:val="003F1DE2"/>
    <w:rsid w:val="003F5A3B"/>
    <w:rsid w:val="003F7311"/>
    <w:rsid w:val="00400FB1"/>
    <w:rsid w:val="004016BD"/>
    <w:rsid w:val="00402AF0"/>
    <w:rsid w:val="00402E55"/>
    <w:rsid w:val="004034FA"/>
    <w:rsid w:val="00404BC0"/>
    <w:rsid w:val="004055C1"/>
    <w:rsid w:val="004064AE"/>
    <w:rsid w:val="0040674C"/>
    <w:rsid w:val="004104AB"/>
    <w:rsid w:val="00411369"/>
    <w:rsid w:val="004131F7"/>
    <w:rsid w:val="0041473C"/>
    <w:rsid w:val="0041703C"/>
    <w:rsid w:val="00421D46"/>
    <w:rsid w:val="0042242B"/>
    <w:rsid w:val="00422D51"/>
    <w:rsid w:val="004237B1"/>
    <w:rsid w:val="00424B2A"/>
    <w:rsid w:val="00426D62"/>
    <w:rsid w:val="00434A4D"/>
    <w:rsid w:val="0043506A"/>
    <w:rsid w:val="00437913"/>
    <w:rsid w:val="0044115E"/>
    <w:rsid w:val="0044538A"/>
    <w:rsid w:val="00447AA7"/>
    <w:rsid w:val="00450E9D"/>
    <w:rsid w:val="0045306C"/>
    <w:rsid w:val="00457ED7"/>
    <w:rsid w:val="00462E3F"/>
    <w:rsid w:val="00463B42"/>
    <w:rsid w:val="00464F5E"/>
    <w:rsid w:val="00465198"/>
    <w:rsid w:val="00465401"/>
    <w:rsid w:val="00465716"/>
    <w:rsid w:val="00470978"/>
    <w:rsid w:val="00471046"/>
    <w:rsid w:val="004725CE"/>
    <w:rsid w:val="004762BC"/>
    <w:rsid w:val="00480399"/>
    <w:rsid w:val="00483355"/>
    <w:rsid w:val="00484CAE"/>
    <w:rsid w:val="00484CB6"/>
    <w:rsid w:val="00484CE5"/>
    <w:rsid w:val="00485E9D"/>
    <w:rsid w:val="00486A49"/>
    <w:rsid w:val="004907DC"/>
    <w:rsid w:val="00490971"/>
    <w:rsid w:val="004915D6"/>
    <w:rsid w:val="0049169E"/>
    <w:rsid w:val="0049211B"/>
    <w:rsid w:val="004973D3"/>
    <w:rsid w:val="004A1734"/>
    <w:rsid w:val="004A2BF6"/>
    <w:rsid w:val="004A3B44"/>
    <w:rsid w:val="004A3C3A"/>
    <w:rsid w:val="004A4821"/>
    <w:rsid w:val="004A4AD3"/>
    <w:rsid w:val="004A603C"/>
    <w:rsid w:val="004A65A4"/>
    <w:rsid w:val="004B06DB"/>
    <w:rsid w:val="004B1C96"/>
    <w:rsid w:val="004B2707"/>
    <w:rsid w:val="004B594D"/>
    <w:rsid w:val="004B67E3"/>
    <w:rsid w:val="004B6F79"/>
    <w:rsid w:val="004B71E2"/>
    <w:rsid w:val="004B7927"/>
    <w:rsid w:val="004C0670"/>
    <w:rsid w:val="004C2E3F"/>
    <w:rsid w:val="004C56F2"/>
    <w:rsid w:val="004C5FAC"/>
    <w:rsid w:val="004C6012"/>
    <w:rsid w:val="004D07B2"/>
    <w:rsid w:val="004D3918"/>
    <w:rsid w:val="004D4F7B"/>
    <w:rsid w:val="004D5DF6"/>
    <w:rsid w:val="004D745D"/>
    <w:rsid w:val="004E23EE"/>
    <w:rsid w:val="004E24F4"/>
    <w:rsid w:val="004E55A8"/>
    <w:rsid w:val="004E5F78"/>
    <w:rsid w:val="004F240A"/>
    <w:rsid w:val="004F4E5A"/>
    <w:rsid w:val="004F5F3D"/>
    <w:rsid w:val="00500820"/>
    <w:rsid w:val="00501E78"/>
    <w:rsid w:val="00502F16"/>
    <w:rsid w:val="005038E9"/>
    <w:rsid w:val="00503A3B"/>
    <w:rsid w:val="005042EC"/>
    <w:rsid w:val="00505005"/>
    <w:rsid w:val="00505712"/>
    <w:rsid w:val="00505AE3"/>
    <w:rsid w:val="00511DC3"/>
    <w:rsid w:val="00512DF2"/>
    <w:rsid w:val="00515C3A"/>
    <w:rsid w:val="0051604F"/>
    <w:rsid w:val="00516BD2"/>
    <w:rsid w:val="005171E7"/>
    <w:rsid w:val="00517388"/>
    <w:rsid w:val="00517E93"/>
    <w:rsid w:val="00521DE9"/>
    <w:rsid w:val="00522C4F"/>
    <w:rsid w:val="00522F17"/>
    <w:rsid w:val="00523521"/>
    <w:rsid w:val="0052569F"/>
    <w:rsid w:val="005259F4"/>
    <w:rsid w:val="00525CD7"/>
    <w:rsid w:val="00526508"/>
    <w:rsid w:val="00526AF8"/>
    <w:rsid w:val="00526B8B"/>
    <w:rsid w:val="00527C60"/>
    <w:rsid w:val="00530055"/>
    <w:rsid w:val="0053125F"/>
    <w:rsid w:val="00536926"/>
    <w:rsid w:val="005372FB"/>
    <w:rsid w:val="00537D02"/>
    <w:rsid w:val="00551448"/>
    <w:rsid w:val="0055345F"/>
    <w:rsid w:val="00555FA0"/>
    <w:rsid w:val="00556816"/>
    <w:rsid w:val="00557BCC"/>
    <w:rsid w:val="005615AB"/>
    <w:rsid w:val="00561C64"/>
    <w:rsid w:val="0056287D"/>
    <w:rsid w:val="00562C7B"/>
    <w:rsid w:val="00565368"/>
    <w:rsid w:val="00565D4F"/>
    <w:rsid w:val="0056623A"/>
    <w:rsid w:val="00570DC5"/>
    <w:rsid w:val="005734C7"/>
    <w:rsid w:val="00574CA3"/>
    <w:rsid w:val="00575495"/>
    <w:rsid w:val="00575588"/>
    <w:rsid w:val="005773F9"/>
    <w:rsid w:val="00577A61"/>
    <w:rsid w:val="00580233"/>
    <w:rsid w:val="0058078A"/>
    <w:rsid w:val="005812F7"/>
    <w:rsid w:val="0058176C"/>
    <w:rsid w:val="005817E8"/>
    <w:rsid w:val="005817F0"/>
    <w:rsid w:val="00582952"/>
    <w:rsid w:val="00582F1B"/>
    <w:rsid w:val="00586455"/>
    <w:rsid w:val="00590C97"/>
    <w:rsid w:val="005956B3"/>
    <w:rsid w:val="0059653E"/>
    <w:rsid w:val="00597747"/>
    <w:rsid w:val="005A07D5"/>
    <w:rsid w:val="005A1EBF"/>
    <w:rsid w:val="005A3AF0"/>
    <w:rsid w:val="005A45CC"/>
    <w:rsid w:val="005A550B"/>
    <w:rsid w:val="005A75C8"/>
    <w:rsid w:val="005A7E52"/>
    <w:rsid w:val="005B05B9"/>
    <w:rsid w:val="005B1282"/>
    <w:rsid w:val="005B18BD"/>
    <w:rsid w:val="005B2298"/>
    <w:rsid w:val="005B2CED"/>
    <w:rsid w:val="005B45AB"/>
    <w:rsid w:val="005B493B"/>
    <w:rsid w:val="005B7271"/>
    <w:rsid w:val="005C007C"/>
    <w:rsid w:val="005C1F42"/>
    <w:rsid w:val="005C22EF"/>
    <w:rsid w:val="005C294E"/>
    <w:rsid w:val="005C3C81"/>
    <w:rsid w:val="005C4A83"/>
    <w:rsid w:val="005C4ED6"/>
    <w:rsid w:val="005C56B5"/>
    <w:rsid w:val="005D48BB"/>
    <w:rsid w:val="005D6025"/>
    <w:rsid w:val="005D66DC"/>
    <w:rsid w:val="005E214F"/>
    <w:rsid w:val="005E43FE"/>
    <w:rsid w:val="005E4A94"/>
    <w:rsid w:val="005E4F53"/>
    <w:rsid w:val="005F103A"/>
    <w:rsid w:val="005F2A18"/>
    <w:rsid w:val="005F2F84"/>
    <w:rsid w:val="005F6DA9"/>
    <w:rsid w:val="00600332"/>
    <w:rsid w:val="0060123C"/>
    <w:rsid w:val="006014C7"/>
    <w:rsid w:val="0060220A"/>
    <w:rsid w:val="00602FAC"/>
    <w:rsid w:val="00604C3E"/>
    <w:rsid w:val="006051AA"/>
    <w:rsid w:val="006102C1"/>
    <w:rsid w:val="00613C61"/>
    <w:rsid w:val="006151C7"/>
    <w:rsid w:val="00616720"/>
    <w:rsid w:val="00616E5D"/>
    <w:rsid w:val="006206C6"/>
    <w:rsid w:val="00620FB9"/>
    <w:rsid w:val="00624774"/>
    <w:rsid w:val="006251D4"/>
    <w:rsid w:val="00625595"/>
    <w:rsid w:val="00625658"/>
    <w:rsid w:val="00630F1B"/>
    <w:rsid w:val="00632329"/>
    <w:rsid w:val="00632B03"/>
    <w:rsid w:val="0063616A"/>
    <w:rsid w:val="006365E7"/>
    <w:rsid w:val="006419EE"/>
    <w:rsid w:val="00642377"/>
    <w:rsid w:val="0064395E"/>
    <w:rsid w:val="00644810"/>
    <w:rsid w:val="006450ED"/>
    <w:rsid w:val="00645A1A"/>
    <w:rsid w:val="006468D9"/>
    <w:rsid w:val="00646A7E"/>
    <w:rsid w:val="00647D5D"/>
    <w:rsid w:val="006536EB"/>
    <w:rsid w:val="00653A5C"/>
    <w:rsid w:val="00653FCC"/>
    <w:rsid w:val="00654D7C"/>
    <w:rsid w:val="0065501D"/>
    <w:rsid w:val="0065512D"/>
    <w:rsid w:val="00656C69"/>
    <w:rsid w:val="0065743F"/>
    <w:rsid w:val="00657E6D"/>
    <w:rsid w:val="00660103"/>
    <w:rsid w:val="00660C86"/>
    <w:rsid w:val="0066153B"/>
    <w:rsid w:val="00665107"/>
    <w:rsid w:val="006655C9"/>
    <w:rsid w:val="0066788A"/>
    <w:rsid w:val="00674C3B"/>
    <w:rsid w:val="00682613"/>
    <w:rsid w:val="006834CC"/>
    <w:rsid w:val="006863BE"/>
    <w:rsid w:val="00687CEB"/>
    <w:rsid w:val="00693341"/>
    <w:rsid w:val="006934D7"/>
    <w:rsid w:val="006942BC"/>
    <w:rsid w:val="00695903"/>
    <w:rsid w:val="00696929"/>
    <w:rsid w:val="00696A25"/>
    <w:rsid w:val="00697862"/>
    <w:rsid w:val="006A0357"/>
    <w:rsid w:val="006A379F"/>
    <w:rsid w:val="006A46AF"/>
    <w:rsid w:val="006A4743"/>
    <w:rsid w:val="006A646E"/>
    <w:rsid w:val="006B029E"/>
    <w:rsid w:val="006B04A7"/>
    <w:rsid w:val="006B3E59"/>
    <w:rsid w:val="006B4A6A"/>
    <w:rsid w:val="006B604B"/>
    <w:rsid w:val="006C1CEE"/>
    <w:rsid w:val="006C27A1"/>
    <w:rsid w:val="006C2E57"/>
    <w:rsid w:val="006D11DE"/>
    <w:rsid w:val="006D19E1"/>
    <w:rsid w:val="006D282B"/>
    <w:rsid w:val="006D4479"/>
    <w:rsid w:val="006D5783"/>
    <w:rsid w:val="006E1E87"/>
    <w:rsid w:val="006E391D"/>
    <w:rsid w:val="006E3E91"/>
    <w:rsid w:val="006E4389"/>
    <w:rsid w:val="006E657E"/>
    <w:rsid w:val="006F100F"/>
    <w:rsid w:val="006F2773"/>
    <w:rsid w:val="006F420C"/>
    <w:rsid w:val="006F541C"/>
    <w:rsid w:val="006F6C15"/>
    <w:rsid w:val="006F6C35"/>
    <w:rsid w:val="006F6F06"/>
    <w:rsid w:val="006F76B6"/>
    <w:rsid w:val="00700728"/>
    <w:rsid w:val="00702496"/>
    <w:rsid w:val="00702A61"/>
    <w:rsid w:val="00704A61"/>
    <w:rsid w:val="0070520D"/>
    <w:rsid w:val="00706A13"/>
    <w:rsid w:val="00712A67"/>
    <w:rsid w:val="00714CD2"/>
    <w:rsid w:val="00715131"/>
    <w:rsid w:val="00715885"/>
    <w:rsid w:val="00715DD0"/>
    <w:rsid w:val="0071638B"/>
    <w:rsid w:val="0071721F"/>
    <w:rsid w:val="00720403"/>
    <w:rsid w:val="007224C7"/>
    <w:rsid w:val="007228E4"/>
    <w:rsid w:val="00723564"/>
    <w:rsid w:val="00723FAE"/>
    <w:rsid w:val="00724094"/>
    <w:rsid w:val="007306D8"/>
    <w:rsid w:val="00731285"/>
    <w:rsid w:val="00731D78"/>
    <w:rsid w:val="00733343"/>
    <w:rsid w:val="0073498A"/>
    <w:rsid w:val="007353C1"/>
    <w:rsid w:val="00735986"/>
    <w:rsid w:val="00735BC3"/>
    <w:rsid w:val="007406C0"/>
    <w:rsid w:val="0074471B"/>
    <w:rsid w:val="00744D1E"/>
    <w:rsid w:val="007471B2"/>
    <w:rsid w:val="007505AD"/>
    <w:rsid w:val="00751AC8"/>
    <w:rsid w:val="00753022"/>
    <w:rsid w:val="00753B9C"/>
    <w:rsid w:val="007543E4"/>
    <w:rsid w:val="00756428"/>
    <w:rsid w:val="00761343"/>
    <w:rsid w:val="007615F1"/>
    <w:rsid w:val="00761943"/>
    <w:rsid w:val="00761BB3"/>
    <w:rsid w:val="007654EB"/>
    <w:rsid w:val="00766B94"/>
    <w:rsid w:val="007713EC"/>
    <w:rsid w:val="0077354C"/>
    <w:rsid w:val="00774E0C"/>
    <w:rsid w:val="00774FA6"/>
    <w:rsid w:val="007775A4"/>
    <w:rsid w:val="007776D3"/>
    <w:rsid w:val="007804A1"/>
    <w:rsid w:val="00780B8D"/>
    <w:rsid w:val="007839AA"/>
    <w:rsid w:val="00790421"/>
    <w:rsid w:val="007935D9"/>
    <w:rsid w:val="007938E4"/>
    <w:rsid w:val="00794C31"/>
    <w:rsid w:val="00794F41"/>
    <w:rsid w:val="007962D1"/>
    <w:rsid w:val="007A0561"/>
    <w:rsid w:val="007A0803"/>
    <w:rsid w:val="007A1838"/>
    <w:rsid w:val="007A3192"/>
    <w:rsid w:val="007A3F64"/>
    <w:rsid w:val="007A464A"/>
    <w:rsid w:val="007A662A"/>
    <w:rsid w:val="007A70ED"/>
    <w:rsid w:val="007B02E6"/>
    <w:rsid w:val="007B057C"/>
    <w:rsid w:val="007B454F"/>
    <w:rsid w:val="007B45D5"/>
    <w:rsid w:val="007B572D"/>
    <w:rsid w:val="007B5B70"/>
    <w:rsid w:val="007B5E50"/>
    <w:rsid w:val="007B6862"/>
    <w:rsid w:val="007B68B0"/>
    <w:rsid w:val="007B7D0C"/>
    <w:rsid w:val="007C1145"/>
    <w:rsid w:val="007C73D2"/>
    <w:rsid w:val="007D0221"/>
    <w:rsid w:val="007D1FC4"/>
    <w:rsid w:val="007D20BC"/>
    <w:rsid w:val="007D38A9"/>
    <w:rsid w:val="007D4659"/>
    <w:rsid w:val="007D55C0"/>
    <w:rsid w:val="007D5699"/>
    <w:rsid w:val="007E0087"/>
    <w:rsid w:val="007E0116"/>
    <w:rsid w:val="007E230F"/>
    <w:rsid w:val="007E2A3F"/>
    <w:rsid w:val="007E5323"/>
    <w:rsid w:val="007E5C75"/>
    <w:rsid w:val="007E6786"/>
    <w:rsid w:val="007E6D0C"/>
    <w:rsid w:val="007F0756"/>
    <w:rsid w:val="007F0E14"/>
    <w:rsid w:val="007F406F"/>
    <w:rsid w:val="007F4F8E"/>
    <w:rsid w:val="007F694F"/>
    <w:rsid w:val="007F712D"/>
    <w:rsid w:val="00804049"/>
    <w:rsid w:val="008045D2"/>
    <w:rsid w:val="0080797C"/>
    <w:rsid w:val="008079D9"/>
    <w:rsid w:val="00810856"/>
    <w:rsid w:val="00810BE3"/>
    <w:rsid w:val="00811A8B"/>
    <w:rsid w:val="00812E25"/>
    <w:rsid w:val="00814626"/>
    <w:rsid w:val="008148B4"/>
    <w:rsid w:val="00814EE8"/>
    <w:rsid w:val="00815AE2"/>
    <w:rsid w:val="00817948"/>
    <w:rsid w:val="00823DDE"/>
    <w:rsid w:val="00823DEC"/>
    <w:rsid w:val="008249E9"/>
    <w:rsid w:val="00826A2F"/>
    <w:rsid w:val="00826AE1"/>
    <w:rsid w:val="00833B68"/>
    <w:rsid w:val="00834116"/>
    <w:rsid w:val="0083421A"/>
    <w:rsid w:val="008374AB"/>
    <w:rsid w:val="00843297"/>
    <w:rsid w:val="00845189"/>
    <w:rsid w:val="00845BAE"/>
    <w:rsid w:val="00846AB9"/>
    <w:rsid w:val="00847F59"/>
    <w:rsid w:val="008503EC"/>
    <w:rsid w:val="0085053A"/>
    <w:rsid w:val="00852EBE"/>
    <w:rsid w:val="008573D2"/>
    <w:rsid w:val="008575B4"/>
    <w:rsid w:val="00860BD2"/>
    <w:rsid w:val="008643DB"/>
    <w:rsid w:val="00873E74"/>
    <w:rsid w:val="0087436F"/>
    <w:rsid w:val="008761AC"/>
    <w:rsid w:val="0087649F"/>
    <w:rsid w:val="008856F5"/>
    <w:rsid w:val="00885B90"/>
    <w:rsid w:val="00885B95"/>
    <w:rsid w:val="00885C32"/>
    <w:rsid w:val="008869F7"/>
    <w:rsid w:val="00887809"/>
    <w:rsid w:val="00890638"/>
    <w:rsid w:val="00894B61"/>
    <w:rsid w:val="008959EC"/>
    <w:rsid w:val="008A0A0B"/>
    <w:rsid w:val="008A2C65"/>
    <w:rsid w:val="008A511F"/>
    <w:rsid w:val="008A5B66"/>
    <w:rsid w:val="008A7D15"/>
    <w:rsid w:val="008B186A"/>
    <w:rsid w:val="008B4669"/>
    <w:rsid w:val="008B6AB0"/>
    <w:rsid w:val="008B734C"/>
    <w:rsid w:val="008C0064"/>
    <w:rsid w:val="008C15C4"/>
    <w:rsid w:val="008C3AAA"/>
    <w:rsid w:val="008C4406"/>
    <w:rsid w:val="008C599F"/>
    <w:rsid w:val="008C7F91"/>
    <w:rsid w:val="008D027E"/>
    <w:rsid w:val="008D5F2E"/>
    <w:rsid w:val="008D62AD"/>
    <w:rsid w:val="008D6309"/>
    <w:rsid w:val="008D78A3"/>
    <w:rsid w:val="008E222F"/>
    <w:rsid w:val="008E2F14"/>
    <w:rsid w:val="008E343C"/>
    <w:rsid w:val="008E38FB"/>
    <w:rsid w:val="008E58B2"/>
    <w:rsid w:val="008E62AA"/>
    <w:rsid w:val="008E637D"/>
    <w:rsid w:val="008F09B3"/>
    <w:rsid w:val="008F5505"/>
    <w:rsid w:val="0090058D"/>
    <w:rsid w:val="00902472"/>
    <w:rsid w:val="009049C8"/>
    <w:rsid w:val="00904B17"/>
    <w:rsid w:val="009057A9"/>
    <w:rsid w:val="00911488"/>
    <w:rsid w:val="00912491"/>
    <w:rsid w:val="00912940"/>
    <w:rsid w:val="0091478B"/>
    <w:rsid w:val="00915487"/>
    <w:rsid w:val="0091743B"/>
    <w:rsid w:val="00917E14"/>
    <w:rsid w:val="00921A61"/>
    <w:rsid w:val="00921A7E"/>
    <w:rsid w:val="00921C24"/>
    <w:rsid w:val="00922B5E"/>
    <w:rsid w:val="0092363E"/>
    <w:rsid w:val="00924187"/>
    <w:rsid w:val="009258B0"/>
    <w:rsid w:val="00926521"/>
    <w:rsid w:val="00933223"/>
    <w:rsid w:val="00933C61"/>
    <w:rsid w:val="009362B8"/>
    <w:rsid w:val="00936521"/>
    <w:rsid w:val="009366E5"/>
    <w:rsid w:val="00936AEC"/>
    <w:rsid w:val="00937366"/>
    <w:rsid w:val="00941EF7"/>
    <w:rsid w:val="00943EB9"/>
    <w:rsid w:val="00947148"/>
    <w:rsid w:val="009475F6"/>
    <w:rsid w:val="00947EEE"/>
    <w:rsid w:val="00951A73"/>
    <w:rsid w:val="0095599A"/>
    <w:rsid w:val="00960871"/>
    <w:rsid w:val="00961781"/>
    <w:rsid w:val="009620A6"/>
    <w:rsid w:val="00962476"/>
    <w:rsid w:val="00962ADE"/>
    <w:rsid w:val="00963DE1"/>
    <w:rsid w:val="00963EDA"/>
    <w:rsid w:val="00963F9B"/>
    <w:rsid w:val="00964A9E"/>
    <w:rsid w:val="00964AA2"/>
    <w:rsid w:val="00966E71"/>
    <w:rsid w:val="00972685"/>
    <w:rsid w:val="00973346"/>
    <w:rsid w:val="00976050"/>
    <w:rsid w:val="00976A8B"/>
    <w:rsid w:val="00976E61"/>
    <w:rsid w:val="0097755D"/>
    <w:rsid w:val="0098055F"/>
    <w:rsid w:val="0098133A"/>
    <w:rsid w:val="0098186E"/>
    <w:rsid w:val="00983A40"/>
    <w:rsid w:val="009847E8"/>
    <w:rsid w:val="009903F2"/>
    <w:rsid w:val="00991A05"/>
    <w:rsid w:val="00992336"/>
    <w:rsid w:val="00993664"/>
    <w:rsid w:val="00994236"/>
    <w:rsid w:val="00994C98"/>
    <w:rsid w:val="00996F62"/>
    <w:rsid w:val="009A205F"/>
    <w:rsid w:val="009A2D41"/>
    <w:rsid w:val="009A460D"/>
    <w:rsid w:val="009A5960"/>
    <w:rsid w:val="009A6666"/>
    <w:rsid w:val="009A7A2E"/>
    <w:rsid w:val="009B2020"/>
    <w:rsid w:val="009B4883"/>
    <w:rsid w:val="009B7D9D"/>
    <w:rsid w:val="009C038F"/>
    <w:rsid w:val="009C0F27"/>
    <w:rsid w:val="009C2E13"/>
    <w:rsid w:val="009C67DC"/>
    <w:rsid w:val="009C7870"/>
    <w:rsid w:val="009D061A"/>
    <w:rsid w:val="009D17D4"/>
    <w:rsid w:val="009D1E09"/>
    <w:rsid w:val="009D42CF"/>
    <w:rsid w:val="009D620A"/>
    <w:rsid w:val="009D647B"/>
    <w:rsid w:val="009D7786"/>
    <w:rsid w:val="009E167C"/>
    <w:rsid w:val="009E3919"/>
    <w:rsid w:val="009E5D89"/>
    <w:rsid w:val="009E66C5"/>
    <w:rsid w:val="009E77B9"/>
    <w:rsid w:val="009F0D29"/>
    <w:rsid w:val="009F2288"/>
    <w:rsid w:val="009F31A5"/>
    <w:rsid w:val="00A00AB0"/>
    <w:rsid w:val="00A01058"/>
    <w:rsid w:val="00A03B68"/>
    <w:rsid w:val="00A048B9"/>
    <w:rsid w:val="00A0543D"/>
    <w:rsid w:val="00A07BE6"/>
    <w:rsid w:val="00A1072F"/>
    <w:rsid w:val="00A10D8A"/>
    <w:rsid w:val="00A111CB"/>
    <w:rsid w:val="00A138AD"/>
    <w:rsid w:val="00A14FAD"/>
    <w:rsid w:val="00A15517"/>
    <w:rsid w:val="00A16FCB"/>
    <w:rsid w:val="00A20B5F"/>
    <w:rsid w:val="00A226A0"/>
    <w:rsid w:val="00A23A37"/>
    <w:rsid w:val="00A25180"/>
    <w:rsid w:val="00A258F8"/>
    <w:rsid w:val="00A276E7"/>
    <w:rsid w:val="00A3165C"/>
    <w:rsid w:val="00A33C00"/>
    <w:rsid w:val="00A34B97"/>
    <w:rsid w:val="00A351F6"/>
    <w:rsid w:val="00A37064"/>
    <w:rsid w:val="00A40AE9"/>
    <w:rsid w:val="00A42205"/>
    <w:rsid w:val="00A43354"/>
    <w:rsid w:val="00A44061"/>
    <w:rsid w:val="00A46050"/>
    <w:rsid w:val="00A4668E"/>
    <w:rsid w:val="00A5300A"/>
    <w:rsid w:val="00A53508"/>
    <w:rsid w:val="00A53E84"/>
    <w:rsid w:val="00A560DD"/>
    <w:rsid w:val="00A57B12"/>
    <w:rsid w:val="00A616E6"/>
    <w:rsid w:val="00A61F16"/>
    <w:rsid w:val="00A64820"/>
    <w:rsid w:val="00A65BBC"/>
    <w:rsid w:val="00A66CB8"/>
    <w:rsid w:val="00A66E79"/>
    <w:rsid w:val="00A67EA8"/>
    <w:rsid w:val="00A67FCF"/>
    <w:rsid w:val="00A72356"/>
    <w:rsid w:val="00A731E8"/>
    <w:rsid w:val="00A8541E"/>
    <w:rsid w:val="00A859D0"/>
    <w:rsid w:val="00A85F32"/>
    <w:rsid w:val="00A86E17"/>
    <w:rsid w:val="00A87BE8"/>
    <w:rsid w:val="00A87D0C"/>
    <w:rsid w:val="00A919FA"/>
    <w:rsid w:val="00A91CC6"/>
    <w:rsid w:val="00A92F91"/>
    <w:rsid w:val="00A9466C"/>
    <w:rsid w:val="00A96640"/>
    <w:rsid w:val="00A9773B"/>
    <w:rsid w:val="00A97920"/>
    <w:rsid w:val="00A97BDB"/>
    <w:rsid w:val="00AA3652"/>
    <w:rsid w:val="00AA677B"/>
    <w:rsid w:val="00AA6A9F"/>
    <w:rsid w:val="00AA73E8"/>
    <w:rsid w:val="00AA7F37"/>
    <w:rsid w:val="00AB127C"/>
    <w:rsid w:val="00AB307B"/>
    <w:rsid w:val="00AB4063"/>
    <w:rsid w:val="00AB48B7"/>
    <w:rsid w:val="00AB5D09"/>
    <w:rsid w:val="00AB7541"/>
    <w:rsid w:val="00AB7A95"/>
    <w:rsid w:val="00AC496B"/>
    <w:rsid w:val="00AC4A59"/>
    <w:rsid w:val="00AC5A94"/>
    <w:rsid w:val="00AC7185"/>
    <w:rsid w:val="00AC79F1"/>
    <w:rsid w:val="00AC7BBC"/>
    <w:rsid w:val="00AC7CFD"/>
    <w:rsid w:val="00AD1102"/>
    <w:rsid w:val="00AD3EBC"/>
    <w:rsid w:val="00AD5B62"/>
    <w:rsid w:val="00AD6D84"/>
    <w:rsid w:val="00AE1F33"/>
    <w:rsid w:val="00AE2506"/>
    <w:rsid w:val="00AE421C"/>
    <w:rsid w:val="00AE4E93"/>
    <w:rsid w:val="00AE6796"/>
    <w:rsid w:val="00AE7F41"/>
    <w:rsid w:val="00AF04FF"/>
    <w:rsid w:val="00AF0C39"/>
    <w:rsid w:val="00AF128A"/>
    <w:rsid w:val="00AF35A7"/>
    <w:rsid w:val="00AF5492"/>
    <w:rsid w:val="00AF5558"/>
    <w:rsid w:val="00AF668D"/>
    <w:rsid w:val="00B01FA5"/>
    <w:rsid w:val="00B01FB4"/>
    <w:rsid w:val="00B03510"/>
    <w:rsid w:val="00B05842"/>
    <w:rsid w:val="00B05DE0"/>
    <w:rsid w:val="00B064C2"/>
    <w:rsid w:val="00B07880"/>
    <w:rsid w:val="00B1308D"/>
    <w:rsid w:val="00B16EB7"/>
    <w:rsid w:val="00B23402"/>
    <w:rsid w:val="00B24918"/>
    <w:rsid w:val="00B25DB5"/>
    <w:rsid w:val="00B26271"/>
    <w:rsid w:val="00B269F1"/>
    <w:rsid w:val="00B30A31"/>
    <w:rsid w:val="00B33BB9"/>
    <w:rsid w:val="00B360BC"/>
    <w:rsid w:val="00B42521"/>
    <w:rsid w:val="00B42D6A"/>
    <w:rsid w:val="00B435CC"/>
    <w:rsid w:val="00B47590"/>
    <w:rsid w:val="00B51A80"/>
    <w:rsid w:val="00B5229E"/>
    <w:rsid w:val="00B5383A"/>
    <w:rsid w:val="00B54CC9"/>
    <w:rsid w:val="00B5571D"/>
    <w:rsid w:val="00B561E3"/>
    <w:rsid w:val="00B567C9"/>
    <w:rsid w:val="00B570C4"/>
    <w:rsid w:val="00B57B74"/>
    <w:rsid w:val="00B60037"/>
    <w:rsid w:val="00B65173"/>
    <w:rsid w:val="00B67C28"/>
    <w:rsid w:val="00B702DC"/>
    <w:rsid w:val="00B71ACD"/>
    <w:rsid w:val="00B72885"/>
    <w:rsid w:val="00B8142E"/>
    <w:rsid w:val="00B8242A"/>
    <w:rsid w:val="00B84330"/>
    <w:rsid w:val="00B84829"/>
    <w:rsid w:val="00B86D65"/>
    <w:rsid w:val="00B908B5"/>
    <w:rsid w:val="00B92E15"/>
    <w:rsid w:val="00B92EDC"/>
    <w:rsid w:val="00B93364"/>
    <w:rsid w:val="00B96D77"/>
    <w:rsid w:val="00BA2644"/>
    <w:rsid w:val="00BA5AF1"/>
    <w:rsid w:val="00BA7961"/>
    <w:rsid w:val="00BB210A"/>
    <w:rsid w:val="00BB2938"/>
    <w:rsid w:val="00BB331C"/>
    <w:rsid w:val="00BB3D28"/>
    <w:rsid w:val="00BB43CA"/>
    <w:rsid w:val="00BB4989"/>
    <w:rsid w:val="00BB4D0F"/>
    <w:rsid w:val="00BB5B58"/>
    <w:rsid w:val="00BB5E16"/>
    <w:rsid w:val="00BB748B"/>
    <w:rsid w:val="00BB7755"/>
    <w:rsid w:val="00BB7AD7"/>
    <w:rsid w:val="00BB7E1A"/>
    <w:rsid w:val="00BC0947"/>
    <w:rsid w:val="00BC2028"/>
    <w:rsid w:val="00BC2C95"/>
    <w:rsid w:val="00BC3C9B"/>
    <w:rsid w:val="00BC674E"/>
    <w:rsid w:val="00BD0CEA"/>
    <w:rsid w:val="00BD0F2B"/>
    <w:rsid w:val="00BD65E4"/>
    <w:rsid w:val="00BD7C99"/>
    <w:rsid w:val="00BE0C5C"/>
    <w:rsid w:val="00BE773E"/>
    <w:rsid w:val="00BF0310"/>
    <w:rsid w:val="00BF275C"/>
    <w:rsid w:val="00BF49AA"/>
    <w:rsid w:val="00BF4E98"/>
    <w:rsid w:val="00BF5B49"/>
    <w:rsid w:val="00C03AA8"/>
    <w:rsid w:val="00C04224"/>
    <w:rsid w:val="00C043F3"/>
    <w:rsid w:val="00C045B3"/>
    <w:rsid w:val="00C062A8"/>
    <w:rsid w:val="00C073F5"/>
    <w:rsid w:val="00C07A76"/>
    <w:rsid w:val="00C07B46"/>
    <w:rsid w:val="00C07CBC"/>
    <w:rsid w:val="00C07D2E"/>
    <w:rsid w:val="00C11992"/>
    <w:rsid w:val="00C12564"/>
    <w:rsid w:val="00C2050A"/>
    <w:rsid w:val="00C2163D"/>
    <w:rsid w:val="00C24167"/>
    <w:rsid w:val="00C2473E"/>
    <w:rsid w:val="00C251B6"/>
    <w:rsid w:val="00C26760"/>
    <w:rsid w:val="00C330FC"/>
    <w:rsid w:val="00C3402C"/>
    <w:rsid w:val="00C3771A"/>
    <w:rsid w:val="00C37BB2"/>
    <w:rsid w:val="00C40150"/>
    <w:rsid w:val="00C4027E"/>
    <w:rsid w:val="00C421A4"/>
    <w:rsid w:val="00C53BFB"/>
    <w:rsid w:val="00C53FA5"/>
    <w:rsid w:val="00C54F05"/>
    <w:rsid w:val="00C56B3D"/>
    <w:rsid w:val="00C56CFF"/>
    <w:rsid w:val="00C6090B"/>
    <w:rsid w:val="00C630AE"/>
    <w:rsid w:val="00C643F3"/>
    <w:rsid w:val="00C64FC7"/>
    <w:rsid w:val="00C652D3"/>
    <w:rsid w:val="00C70767"/>
    <w:rsid w:val="00C71336"/>
    <w:rsid w:val="00C72078"/>
    <w:rsid w:val="00C748C4"/>
    <w:rsid w:val="00C76727"/>
    <w:rsid w:val="00C76E4E"/>
    <w:rsid w:val="00C87299"/>
    <w:rsid w:val="00C87C94"/>
    <w:rsid w:val="00C9348D"/>
    <w:rsid w:val="00C94057"/>
    <w:rsid w:val="00C94358"/>
    <w:rsid w:val="00C961C3"/>
    <w:rsid w:val="00C979E1"/>
    <w:rsid w:val="00CA1FD3"/>
    <w:rsid w:val="00CA42F8"/>
    <w:rsid w:val="00CA5A93"/>
    <w:rsid w:val="00CA7ED5"/>
    <w:rsid w:val="00CB3FD6"/>
    <w:rsid w:val="00CB5346"/>
    <w:rsid w:val="00CB59FB"/>
    <w:rsid w:val="00CC14F1"/>
    <w:rsid w:val="00CC289A"/>
    <w:rsid w:val="00CC41C9"/>
    <w:rsid w:val="00CC4BD3"/>
    <w:rsid w:val="00CC7126"/>
    <w:rsid w:val="00CD01A4"/>
    <w:rsid w:val="00CD06BB"/>
    <w:rsid w:val="00CD087B"/>
    <w:rsid w:val="00CD31E7"/>
    <w:rsid w:val="00CD35F2"/>
    <w:rsid w:val="00CD391C"/>
    <w:rsid w:val="00CD45DE"/>
    <w:rsid w:val="00CD5F04"/>
    <w:rsid w:val="00CD7E80"/>
    <w:rsid w:val="00CE2DDC"/>
    <w:rsid w:val="00CE3311"/>
    <w:rsid w:val="00CE38A4"/>
    <w:rsid w:val="00CE5311"/>
    <w:rsid w:val="00CF0E5C"/>
    <w:rsid w:val="00CF14DD"/>
    <w:rsid w:val="00CF1AD4"/>
    <w:rsid w:val="00CF5517"/>
    <w:rsid w:val="00CF5F3E"/>
    <w:rsid w:val="00CF6B87"/>
    <w:rsid w:val="00D00C0F"/>
    <w:rsid w:val="00D02530"/>
    <w:rsid w:val="00D02700"/>
    <w:rsid w:val="00D02732"/>
    <w:rsid w:val="00D027CC"/>
    <w:rsid w:val="00D03715"/>
    <w:rsid w:val="00D052AE"/>
    <w:rsid w:val="00D05C0E"/>
    <w:rsid w:val="00D10186"/>
    <w:rsid w:val="00D107D0"/>
    <w:rsid w:val="00D110A4"/>
    <w:rsid w:val="00D13EE0"/>
    <w:rsid w:val="00D1411F"/>
    <w:rsid w:val="00D20D21"/>
    <w:rsid w:val="00D20DBE"/>
    <w:rsid w:val="00D22A29"/>
    <w:rsid w:val="00D26D2A"/>
    <w:rsid w:val="00D2705D"/>
    <w:rsid w:val="00D33159"/>
    <w:rsid w:val="00D34517"/>
    <w:rsid w:val="00D34CE7"/>
    <w:rsid w:val="00D364C2"/>
    <w:rsid w:val="00D40F94"/>
    <w:rsid w:val="00D419CF"/>
    <w:rsid w:val="00D41C99"/>
    <w:rsid w:val="00D42B47"/>
    <w:rsid w:val="00D43751"/>
    <w:rsid w:val="00D458E6"/>
    <w:rsid w:val="00D47666"/>
    <w:rsid w:val="00D52022"/>
    <w:rsid w:val="00D5523D"/>
    <w:rsid w:val="00D555BF"/>
    <w:rsid w:val="00D5561B"/>
    <w:rsid w:val="00D5564E"/>
    <w:rsid w:val="00D55F43"/>
    <w:rsid w:val="00D605A6"/>
    <w:rsid w:val="00D61DAA"/>
    <w:rsid w:val="00D62B29"/>
    <w:rsid w:val="00D6315B"/>
    <w:rsid w:val="00D639DD"/>
    <w:rsid w:val="00D64349"/>
    <w:rsid w:val="00D64EE6"/>
    <w:rsid w:val="00D653AA"/>
    <w:rsid w:val="00D6695F"/>
    <w:rsid w:val="00D6749D"/>
    <w:rsid w:val="00D711ED"/>
    <w:rsid w:val="00D71761"/>
    <w:rsid w:val="00D72398"/>
    <w:rsid w:val="00D80327"/>
    <w:rsid w:val="00D8088A"/>
    <w:rsid w:val="00D81104"/>
    <w:rsid w:val="00D817B2"/>
    <w:rsid w:val="00D81E5E"/>
    <w:rsid w:val="00D82940"/>
    <w:rsid w:val="00D83CC5"/>
    <w:rsid w:val="00D8452F"/>
    <w:rsid w:val="00D8686C"/>
    <w:rsid w:val="00D91260"/>
    <w:rsid w:val="00D9396F"/>
    <w:rsid w:val="00DA3795"/>
    <w:rsid w:val="00DA37E5"/>
    <w:rsid w:val="00DA556E"/>
    <w:rsid w:val="00DB05E7"/>
    <w:rsid w:val="00DB06BF"/>
    <w:rsid w:val="00DB0FE6"/>
    <w:rsid w:val="00DB35C0"/>
    <w:rsid w:val="00DB4CE0"/>
    <w:rsid w:val="00DB4E76"/>
    <w:rsid w:val="00DB5B1B"/>
    <w:rsid w:val="00DB7294"/>
    <w:rsid w:val="00DB79A4"/>
    <w:rsid w:val="00DB7A72"/>
    <w:rsid w:val="00DC0044"/>
    <w:rsid w:val="00DC0297"/>
    <w:rsid w:val="00DC046C"/>
    <w:rsid w:val="00DC164A"/>
    <w:rsid w:val="00DD095A"/>
    <w:rsid w:val="00DD5059"/>
    <w:rsid w:val="00DD519D"/>
    <w:rsid w:val="00DD5FB1"/>
    <w:rsid w:val="00DD68A8"/>
    <w:rsid w:val="00DE1592"/>
    <w:rsid w:val="00DE1F81"/>
    <w:rsid w:val="00DE3360"/>
    <w:rsid w:val="00DE409B"/>
    <w:rsid w:val="00DE5AD8"/>
    <w:rsid w:val="00DE7FEE"/>
    <w:rsid w:val="00DF414B"/>
    <w:rsid w:val="00DF599A"/>
    <w:rsid w:val="00DF5A4E"/>
    <w:rsid w:val="00DF74C5"/>
    <w:rsid w:val="00DF7702"/>
    <w:rsid w:val="00E0022B"/>
    <w:rsid w:val="00E052E5"/>
    <w:rsid w:val="00E06B0E"/>
    <w:rsid w:val="00E0786F"/>
    <w:rsid w:val="00E12106"/>
    <w:rsid w:val="00E1263E"/>
    <w:rsid w:val="00E12B27"/>
    <w:rsid w:val="00E12FFB"/>
    <w:rsid w:val="00E15451"/>
    <w:rsid w:val="00E168A0"/>
    <w:rsid w:val="00E16B19"/>
    <w:rsid w:val="00E22B1D"/>
    <w:rsid w:val="00E23316"/>
    <w:rsid w:val="00E245AE"/>
    <w:rsid w:val="00E25AB4"/>
    <w:rsid w:val="00E26612"/>
    <w:rsid w:val="00E268DB"/>
    <w:rsid w:val="00E30A4A"/>
    <w:rsid w:val="00E3287D"/>
    <w:rsid w:val="00E33500"/>
    <w:rsid w:val="00E34E52"/>
    <w:rsid w:val="00E408FE"/>
    <w:rsid w:val="00E40EC0"/>
    <w:rsid w:val="00E43168"/>
    <w:rsid w:val="00E4599B"/>
    <w:rsid w:val="00E473B2"/>
    <w:rsid w:val="00E50424"/>
    <w:rsid w:val="00E5150C"/>
    <w:rsid w:val="00E5318B"/>
    <w:rsid w:val="00E5394F"/>
    <w:rsid w:val="00E54263"/>
    <w:rsid w:val="00E542C1"/>
    <w:rsid w:val="00E544CB"/>
    <w:rsid w:val="00E553C1"/>
    <w:rsid w:val="00E554D2"/>
    <w:rsid w:val="00E57B20"/>
    <w:rsid w:val="00E6209C"/>
    <w:rsid w:val="00E647C7"/>
    <w:rsid w:val="00E73083"/>
    <w:rsid w:val="00E745A1"/>
    <w:rsid w:val="00E771F9"/>
    <w:rsid w:val="00E8274E"/>
    <w:rsid w:val="00E853A0"/>
    <w:rsid w:val="00E86020"/>
    <w:rsid w:val="00E86B56"/>
    <w:rsid w:val="00E86EE5"/>
    <w:rsid w:val="00E87070"/>
    <w:rsid w:val="00E92C1B"/>
    <w:rsid w:val="00E97267"/>
    <w:rsid w:val="00EA0565"/>
    <w:rsid w:val="00EA0C71"/>
    <w:rsid w:val="00EA1621"/>
    <w:rsid w:val="00EA703E"/>
    <w:rsid w:val="00EA79BF"/>
    <w:rsid w:val="00EA7F93"/>
    <w:rsid w:val="00EB4B1B"/>
    <w:rsid w:val="00EC3F29"/>
    <w:rsid w:val="00EC5197"/>
    <w:rsid w:val="00EC6ACA"/>
    <w:rsid w:val="00EC7E67"/>
    <w:rsid w:val="00ED11F7"/>
    <w:rsid w:val="00ED1B49"/>
    <w:rsid w:val="00ED620A"/>
    <w:rsid w:val="00EE302C"/>
    <w:rsid w:val="00EE3FD2"/>
    <w:rsid w:val="00EE42E6"/>
    <w:rsid w:val="00EE4B83"/>
    <w:rsid w:val="00EE4D8B"/>
    <w:rsid w:val="00EE56B7"/>
    <w:rsid w:val="00EE73ED"/>
    <w:rsid w:val="00EF2A6F"/>
    <w:rsid w:val="00EF6AE3"/>
    <w:rsid w:val="00F00BD7"/>
    <w:rsid w:val="00F03CEC"/>
    <w:rsid w:val="00F03D43"/>
    <w:rsid w:val="00F04264"/>
    <w:rsid w:val="00F046DC"/>
    <w:rsid w:val="00F04A61"/>
    <w:rsid w:val="00F12227"/>
    <w:rsid w:val="00F133B9"/>
    <w:rsid w:val="00F146A9"/>
    <w:rsid w:val="00F1484A"/>
    <w:rsid w:val="00F16952"/>
    <w:rsid w:val="00F16DEE"/>
    <w:rsid w:val="00F205A3"/>
    <w:rsid w:val="00F21012"/>
    <w:rsid w:val="00F22EB6"/>
    <w:rsid w:val="00F22F83"/>
    <w:rsid w:val="00F2628A"/>
    <w:rsid w:val="00F31148"/>
    <w:rsid w:val="00F32BA7"/>
    <w:rsid w:val="00F33A2C"/>
    <w:rsid w:val="00F34D7A"/>
    <w:rsid w:val="00F35A9F"/>
    <w:rsid w:val="00F360F5"/>
    <w:rsid w:val="00F42BB6"/>
    <w:rsid w:val="00F43AF1"/>
    <w:rsid w:val="00F440F5"/>
    <w:rsid w:val="00F4433B"/>
    <w:rsid w:val="00F44686"/>
    <w:rsid w:val="00F45BED"/>
    <w:rsid w:val="00F473B9"/>
    <w:rsid w:val="00F51863"/>
    <w:rsid w:val="00F54745"/>
    <w:rsid w:val="00F54961"/>
    <w:rsid w:val="00F57CF7"/>
    <w:rsid w:val="00F62710"/>
    <w:rsid w:val="00F64877"/>
    <w:rsid w:val="00F6509B"/>
    <w:rsid w:val="00F657DF"/>
    <w:rsid w:val="00F65B7E"/>
    <w:rsid w:val="00F65BA8"/>
    <w:rsid w:val="00F6636E"/>
    <w:rsid w:val="00F72FA3"/>
    <w:rsid w:val="00F7456A"/>
    <w:rsid w:val="00F757EF"/>
    <w:rsid w:val="00F84409"/>
    <w:rsid w:val="00F85AE7"/>
    <w:rsid w:val="00F8708E"/>
    <w:rsid w:val="00F87986"/>
    <w:rsid w:val="00F92310"/>
    <w:rsid w:val="00F94E27"/>
    <w:rsid w:val="00F9591F"/>
    <w:rsid w:val="00F96234"/>
    <w:rsid w:val="00F970E8"/>
    <w:rsid w:val="00FA01FF"/>
    <w:rsid w:val="00FA03F5"/>
    <w:rsid w:val="00FA1BAE"/>
    <w:rsid w:val="00FA2526"/>
    <w:rsid w:val="00FA304F"/>
    <w:rsid w:val="00FA4532"/>
    <w:rsid w:val="00FA6AE9"/>
    <w:rsid w:val="00FB0399"/>
    <w:rsid w:val="00FB11C2"/>
    <w:rsid w:val="00FB188D"/>
    <w:rsid w:val="00FB3902"/>
    <w:rsid w:val="00FB54B3"/>
    <w:rsid w:val="00FB7500"/>
    <w:rsid w:val="00FC0EA7"/>
    <w:rsid w:val="00FC21AC"/>
    <w:rsid w:val="00FC2AFB"/>
    <w:rsid w:val="00FC4450"/>
    <w:rsid w:val="00FC5EB0"/>
    <w:rsid w:val="00FC7DB6"/>
    <w:rsid w:val="00FD1CDE"/>
    <w:rsid w:val="00FD1F7E"/>
    <w:rsid w:val="00FD5EBF"/>
    <w:rsid w:val="00FD7934"/>
    <w:rsid w:val="00FE064C"/>
    <w:rsid w:val="00FE1639"/>
    <w:rsid w:val="00FE4B97"/>
    <w:rsid w:val="00FE58F1"/>
    <w:rsid w:val="00FF06A9"/>
    <w:rsid w:val="00FF0883"/>
    <w:rsid w:val="00FF1882"/>
    <w:rsid w:val="00FF1ACD"/>
    <w:rsid w:val="00FF285C"/>
    <w:rsid w:val="00FF2995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9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5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6C5"/>
    <w:pPr>
      <w:tabs>
        <w:tab w:val="left" w:pos="426"/>
        <w:tab w:val="right" w:leader="dot" w:pos="946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7D5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961781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Arial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harCharCarCarCharCharCarCar">
    <w:name w:val="Char Char Car Car Char Char Car Car"/>
    <w:basedOn w:val="Normal"/>
    <w:rsid w:val="0025606A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DefaultText">
    <w:name w:val="Default Text"/>
    <w:basedOn w:val="Normal"/>
    <w:rsid w:val="002B01E1"/>
    <w:pPr>
      <w:spacing w:after="60"/>
    </w:pPr>
    <w:rPr>
      <w:rFonts w:eastAsia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001FA"/>
    <w:pPr>
      <w:spacing w:before="60" w:after="60"/>
    </w:pPr>
    <w:rPr>
      <w:rFonts w:eastAsia="Times New Roman" w:cs="Times New Roman"/>
      <w:i/>
      <w:iCs/>
      <w:color w:val="0000FF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001FA"/>
    <w:rPr>
      <w:rFonts w:eastAsia="Times New Roman" w:cs="Times New Roman"/>
      <w:i/>
      <w:iCs/>
      <w:color w:val="0000FF"/>
      <w:sz w:val="20"/>
      <w:szCs w:val="20"/>
      <w:lang w:val="fr-FR"/>
    </w:rPr>
  </w:style>
  <w:style w:type="paragraph" w:styleId="ListBullet">
    <w:name w:val="List Bullet"/>
    <w:aliases w:val="Bullet Text"/>
    <w:basedOn w:val="Normal"/>
    <w:rsid w:val="002001FA"/>
    <w:pPr>
      <w:numPr>
        <w:numId w:val="2"/>
      </w:numPr>
      <w:spacing w:before="60" w:after="60"/>
      <w:ind w:left="340" w:hanging="340"/>
    </w:pPr>
    <w:rPr>
      <w:rFonts w:eastAsia="Times New Roman" w:cs="Times New Roman"/>
      <w:sz w:val="20"/>
      <w:szCs w:val="20"/>
      <w:lang w:val="en-US"/>
    </w:rPr>
  </w:style>
  <w:style w:type="paragraph" w:customStyle="1" w:styleId="REQ-Level1">
    <w:name w:val="REQ-Level 1"/>
    <w:basedOn w:val="Normal"/>
    <w:link w:val="REQ-Level1Char"/>
    <w:qFormat/>
    <w:rsid w:val="009A6666"/>
    <w:pPr>
      <w:numPr>
        <w:numId w:val="3"/>
      </w:numPr>
    </w:pPr>
    <w:rPr>
      <w:rFonts w:ascii="Calibri" w:eastAsia="Times New Roman" w:hAnsi="Calibri" w:cs="Arial"/>
      <w:sz w:val="20"/>
      <w:lang w:val="en-CA"/>
    </w:rPr>
  </w:style>
  <w:style w:type="paragraph" w:customStyle="1" w:styleId="REQ-Level2">
    <w:name w:val="REQ-Level 2"/>
    <w:qFormat/>
    <w:rsid w:val="009A6666"/>
    <w:pPr>
      <w:numPr>
        <w:ilvl w:val="1"/>
        <w:numId w:val="3"/>
      </w:numPr>
      <w:tabs>
        <w:tab w:val="left" w:pos="1080"/>
      </w:tabs>
      <w:spacing w:after="0" w:line="240" w:lineRule="auto"/>
    </w:pPr>
    <w:rPr>
      <w:rFonts w:ascii="Calibri" w:eastAsia="Times New Roman" w:hAnsi="Calibri" w:cs="Times New Roman"/>
      <w:sz w:val="20"/>
      <w:szCs w:val="24"/>
      <w:lang w:val="en-CA"/>
    </w:rPr>
  </w:style>
  <w:style w:type="paragraph" w:customStyle="1" w:styleId="REQ-Level3">
    <w:name w:val="REQ-Level 3"/>
    <w:qFormat/>
    <w:rsid w:val="009A6666"/>
    <w:pPr>
      <w:numPr>
        <w:ilvl w:val="2"/>
        <w:numId w:val="3"/>
      </w:numPr>
      <w:tabs>
        <w:tab w:val="left" w:pos="2880"/>
      </w:tabs>
      <w:spacing w:after="0" w:line="240" w:lineRule="auto"/>
    </w:pPr>
    <w:rPr>
      <w:rFonts w:ascii="Calibri" w:eastAsia="Times New Roman" w:hAnsi="Calibri" w:cs="Times New Roman"/>
      <w:sz w:val="20"/>
      <w:szCs w:val="24"/>
      <w:lang w:val="en-CA"/>
    </w:rPr>
  </w:style>
  <w:style w:type="paragraph" w:customStyle="1" w:styleId="REQ-Level4">
    <w:name w:val="REQ-Level 4"/>
    <w:qFormat/>
    <w:rsid w:val="009A6666"/>
    <w:pPr>
      <w:numPr>
        <w:ilvl w:val="3"/>
        <w:numId w:val="3"/>
      </w:numPr>
      <w:tabs>
        <w:tab w:val="left" w:pos="2160"/>
      </w:tabs>
      <w:spacing w:after="0" w:line="240" w:lineRule="auto"/>
    </w:pPr>
    <w:rPr>
      <w:rFonts w:ascii="Calibri" w:eastAsia="Times New Roman" w:hAnsi="Calibri" w:cs="Times New Roman"/>
      <w:sz w:val="18"/>
      <w:szCs w:val="18"/>
      <w:lang w:val="en-CA"/>
    </w:rPr>
  </w:style>
  <w:style w:type="paragraph" w:customStyle="1" w:styleId="REQ-Level5">
    <w:name w:val="REQ-Level 5"/>
    <w:qFormat/>
    <w:rsid w:val="009A6666"/>
    <w:pPr>
      <w:numPr>
        <w:ilvl w:val="4"/>
        <w:numId w:val="3"/>
      </w:numPr>
      <w:tabs>
        <w:tab w:val="left" w:pos="2880"/>
      </w:tabs>
      <w:spacing w:after="0" w:line="240" w:lineRule="auto"/>
    </w:pPr>
    <w:rPr>
      <w:rFonts w:ascii="Calibri" w:eastAsia="Times New Roman" w:hAnsi="Calibri" w:cs="Times New Roman"/>
      <w:sz w:val="18"/>
      <w:szCs w:val="16"/>
      <w:lang w:val="en-CA"/>
    </w:rPr>
  </w:style>
  <w:style w:type="character" w:customStyle="1" w:styleId="REQ-Level1Char">
    <w:name w:val="REQ-Level 1 Char"/>
    <w:link w:val="REQ-Level1"/>
    <w:rsid w:val="009A6666"/>
    <w:rPr>
      <w:rFonts w:ascii="Calibri" w:eastAsia="Times New Roman" w:hAnsi="Calibri" w:cs="Arial"/>
      <w:sz w:val="20"/>
      <w:lang w:val="en-CA"/>
    </w:rPr>
  </w:style>
  <w:style w:type="paragraph" w:customStyle="1" w:styleId="Tabletext">
    <w:name w:val="Table text"/>
    <w:basedOn w:val="Normal"/>
    <w:rsid w:val="009A6666"/>
    <w:pPr>
      <w:tabs>
        <w:tab w:val="left" w:pos="1440"/>
      </w:tabs>
    </w:pPr>
    <w:rPr>
      <w:rFonts w:ascii="Calibri" w:eastAsia="Times New Roman" w:hAnsi="Calibri" w:cs="Arial"/>
      <w:sz w:val="20"/>
      <w:szCs w:val="24"/>
      <w:lang w:val="en-CA"/>
    </w:rPr>
  </w:style>
  <w:style w:type="character" w:styleId="Strong">
    <w:name w:val="Strong"/>
    <w:rsid w:val="009A6666"/>
    <w:rPr>
      <w:rFonts w:ascii="Calibri" w:hAnsi="Calibri"/>
      <w:b/>
      <w:bCs/>
      <w:sz w:val="24"/>
      <w:lang w:val="en-CA"/>
    </w:rPr>
  </w:style>
  <w:style w:type="paragraph" w:customStyle="1" w:styleId="Instruction">
    <w:name w:val="Instruction"/>
    <w:basedOn w:val="Normal"/>
    <w:link w:val="InstructionChar"/>
    <w:rsid w:val="009A6666"/>
    <w:pPr>
      <w:jc w:val="both"/>
    </w:pPr>
    <w:rPr>
      <w:rFonts w:ascii="Calibri" w:eastAsia="Times New Roman" w:hAnsi="Calibri" w:cs="Arial"/>
      <w:i/>
      <w:color w:val="1F497D"/>
      <w:szCs w:val="24"/>
      <w:lang w:val="en-CA"/>
    </w:rPr>
  </w:style>
  <w:style w:type="paragraph" w:customStyle="1" w:styleId="TableText0">
    <w:name w:val="Table Text"/>
    <w:basedOn w:val="Normal"/>
    <w:qFormat/>
    <w:rsid w:val="009A6666"/>
    <w:rPr>
      <w:rFonts w:ascii="Calibri" w:eastAsia="Times New Roman" w:hAnsi="Calibri" w:cs="Arial"/>
      <w:sz w:val="20"/>
      <w:szCs w:val="24"/>
      <w:lang w:val="en-CA"/>
    </w:rPr>
  </w:style>
  <w:style w:type="character" w:customStyle="1" w:styleId="InstructionChar">
    <w:name w:val="Instruction Char"/>
    <w:link w:val="Instruction"/>
    <w:rsid w:val="009A6666"/>
    <w:rPr>
      <w:rFonts w:ascii="Calibri" w:eastAsia="Times New Roman" w:hAnsi="Calibri" w:cs="Arial"/>
      <w:i/>
      <w:color w:val="1F497D"/>
      <w:szCs w:val="24"/>
      <w:lang w:val="en-CA"/>
    </w:rPr>
  </w:style>
  <w:style w:type="paragraph" w:customStyle="1" w:styleId="Step">
    <w:name w:val="Step"/>
    <w:basedOn w:val="Normal"/>
    <w:rsid w:val="00516BD2"/>
    <w:pPr>
      <w:numPr>
        <w:numId w:val="4"/>
      </w:numPr>
      <w:jc w:val="both"/>
    </w:pPr>
    <w:rPr>
      <w:rFonts w:ascii="Calibri" w:eastAsia="Times New Roman" w:hAnsi="Calibri" w:cs="Arial"/>
      <w:b/>
      <w:i/>
      <w:sz w:val="20"/>
      <w:szCs w:val="20"/>
      <w:lang w:val="en-CA"/>
    </w:rPr>
  </w:style>
  <w:style w:type="paragraph" w:styleId="Caption">
    <w:name w:val="caption"/>
    <w:basedOn w:val="Normal"/>
    <w:next w:val="Normal"/>
    <w:unhideWhenUsed/>
    <w:rsid w:val="00516BD2"/>
    <w:pPr>
      <w:jc w:val="both"/>
    </w:pPr>
    <w:rPr>
      <w:rFonts w:ascii="Calibri" w:eastAsia="Times New Roman" w:hAnsi="Calibri" w:cs="Arial"/>
      <w:b/>
      <w:bCs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66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B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B69"/>
    <w:rPr>
      <w:b/>
      <w:bCs/>
      <w:sz w:val="20"/>
      <w:szCs w:val="20"/>
    </w:rPr>
  </w:style>
  <w:style w:type="paragraph" w:customStyle="1" w:styleId="font5">
    <w:name w:val="font5"/>
    <w:basedOn w:val="Normal"/>
    <w:rsid w:val="00753022"/>
    <w:pPr>
      <w:spacing w:before="100" w:beforeAutospacing="1" w:after="100" w:afterAutospacing="1"/>
    </w:pPr>
    <w:rPr>
      <w:rFonts w:eastAsia="Times New Roman" w:cs="Arial"/>
      <w:color w:val="000000"/>
      <w:sz w:val="20"/>
      <w:szCs w:val="20"/>
      <w:lang w:val="en-US"/>
    </w:rPr>
  </w:style>
  <w:style w:type="paragraph" w:customStyle="1" w:styleId="font6">
    <w:name w:val="font6"/>
    <w:basedOn w:val="Normal"/>
    <w:rsid w:val="0075302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4"/>
      <w:szCs w:val="14"/>
      <w:lang w:val="en-US"/>
    </w:rPr>
  </w:style>
  <w:style w:type="paragraph" w:customStyle="1" w:styleId="font7">
    <w:name w:val="font7"/>
    <w:basedOn w:val="Normal"/>
    <w:rsid w:val="00753022"/>
    <w:pPr>
      <w:spacing w:before="100" w:beforeAutospacing="1" w:after="100" w:afterAutospacing="1"/>
    </w:pPr>
    <w:rPr>
      <w:rFonts w:eastAsia="Times New Roman" w:cs="Arial"/>
      <w:color w:val="000000"/>
      <w:sz w:val="20"/>
      <w:szCs w:val="20"/>
      <w:lang w:val="en-US"/>
    </w:rPr>
  </w:style>
  <w:style w:type="paragraph" w:customStyle="1" w:styleId="xl65">
    <w:name w:val="xl65"/>
    <w:basedOn w:val="Normal"/>
    <w:rsid w:val="0075302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textAlignment w:val="center"/>
    </w:pPr>
    <w:rPr>
      <w:rFonts w:eastAsia="Times New Roman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75302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textAlignment w:val="center"/>
    </w:pPr>
    <w:rPr>
      <w:rFonts w:eastAsia="Times New Roman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7530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69">
    <w:name w:val="xl69"/>
    <w:basedOn w:val="Normal"/>
    <w:rsid w:val="0075302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0">
    <w:name w:val="xl70"/>
    <w:basedOn w:val="Normal"/>
    <w:rsid w:val="0075302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1">
    <w:name w:val="xl71"/>
    <w:basedOn w:val="Normal"/>
    <w:rsid w:val="00753022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Symbol" w:eastAsia="Times New Roman" w:hAnsi="Symbol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75302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ymbol" w:eastAsia="Times New Roman" w:hAnsi="Symbol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75302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4">
    <w:name w:val="xl74"/>
    <w:basedOn w:val="Normal"/>
    <w:rsid w:val="00753022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5">
    <w:name w:val="xl75"/>
    <w:basedOn w:val="Normal"/>
    <w:rsid w:val="0075302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6">
    <w:name w:val="xl76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7">
    <w:name w:val="xl77"/>
    <w:basedOn w:val="Normal"/>
    <w:rsid w:val="0075302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pacing">
    <w:name w:val="Spacing"/>
    <w:basedOn w:val="Normal"/>
    <w:rsid w:val="00465401"/>
    <w:pPr>
      <w:suppressAutoHyphens/>
      <w:spacing w:line="160" w:lineRule="exact"/>
      <w:jc w:val="both"/>
    </w:pPr>
    <w:rPr>
      <w:rFonts w:ascii="Garamond" w:eastAsia="Times New Roman" w:hAnsi="Garamond" w:cs="Times New Roman"/>
      <w:sz w:val="24"/>
      <w:szCs w:val="24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9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E5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6C5"/>
    <w:pPr>
      <w:tabs>
        <w:tab w:val="left" w:pos="426"/>
        <w:tab w:val="right" w:leader="dot" w:pos="946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7D5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961781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Arial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harCharCarCarCharCharCarCar">
    <w:name w:val="Char Char Car Car Char Char Car Car"/>
    <w:basedOn w:val="Normal"/>
    <w:rsid w:val="0025606A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DefaultText">
    <w:name w:val="Default Text"/>
    <w:basedOn w:val="Normal"/>
    <w:rsid w:val="002B01E1"/>
    <w:pPr>
      <w:spacing w:after="60"/>
    </w:pPr>
    <w:rPr>
      <w:rFonts w:eastAsia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001FA"/>
    <w:pPr>
      <w:spacing w:before="60" w:after="60"/>
    </w:pPr>
    <w:rPr>
      <w:rFonts w:eastAsia="Times New Roman" w:cs="Times New Roman"/>
      <w:i/>
      <w:iCs/>
      <w:color w:val="0000FF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001FA"/>
    <w:rPr>
      <w:rFonts w:eastAsia="Times New Roman" w:cs="Times New Roman"/>
      <w:i/>
      <w:iCs/>
      <w:color w:val="0000FF"/>
      <w:sz w:val="20"/>
      <w:szCs w:val="20"/>
      <w:lang w:val="fr-FR"/>
    </w:rPr>
  </w:style>
  <w:style w:type="paragraph" w:styleId="ListBullet">
    <w:name w:val="List Bullet"/>
    <w:aliases w:val="Bullet Text"/>
    <w:basedOn w:val="Normal"/>
    <w:rsid w:val="002001FA"/>
    <w:pPr>
      <w:numPr>
        <w:numId w:val="2"/>
      </w:numPr>
      <w:spacing w:before="60" w:after="60"/>
      <w:ind w:left="340" w:hanging="340"/>
    </w:pPr>
    <w:rPr>
      <w:rFonts w:eastAsia="Times New Roman" w:cs="Times New Roman"/>
      <w:sz w:val="20"/>
      <w:szCs w:val="20"/>
      <w:lang w:val="en-US"/>
    </w:rPr>
  </w:style>
  <w:style w:type="paragraph" w:customStyle="1" w:styleId="REQ-Level1">
    <w:name w:val="REQ-Level 1"/>
    <w:basedOn w:val="Normal"/>
    <w:link w:val="REQ-Level1Char"/>
    <w:qFormat/>
    <w:rsid w:val="009A6666"/>
    <w:pPr>
      <w:numPr>
        <w:numId w:val="3"/>
      </w:numPr>
    </w:pPr>
    <w:rPr>
      <w:rFonts w:ascii="Calibri" w:eastAsia="Times New Roman" w:hAnsi="Calibri" w:cs="Arial"/>
      <w:sz w:val="20"/>
      <w:lang w:val="en-CA"/>
    </w:rPr>
  </w:style>
  <w:style w:type="paragraph" w:customStyle="1" w:styleId="REQ-Level2">
    <w:name w:val="REQ-Level 2"/>
    <w:qFormat/>
    <w:rsid w:val="009A6666"/>
    <w:pPr>
      <w:numPr>
        <w:ilvl w:val="1"/>
        <w:numId w:val="3"/>
      </w:numPr>
      <w:tabs>
        <w:tab w:val="left" w:pos="1080"/>
      </w:tabs>
      <w:spacing w:after="0" w:line="240" w:lineRule="auto"/>
    </w:pPr>
    <w:rPr>
      <w:rFonts w:ascii="Calibri" w:eastAsia="Times New Roman" w:hAnsi="Calibri" w:cs="Times New Roman"/>
      <w:sz w:val="20"/>
      <w:szCs w:val="24"/>
      <w:lang w:val="en-CA"/>
    </w:rPr>
  </w:style>
  <w:style w:type="paragraph" w:customStyle="1" w:styleId="REQ-Level3">
    <w:name w:val="REQ-Level 3"/>
    <w:qFormat/>
    <w:rsid w:val="009A6666"/>
    <w:pPr>
      <w:numPr>
        <w:ilvl w:val="2"/>
        <w:numId w:val="3"/>
      </w:numPr>
      <w:tabs>
        <w:tab w:val="left" w:pos="2880"/>
      </w:tabs>
      <w:spacing w:after="0" w:line="240" w:lineRule="auto"/>
    </w:pPr>
    <w:rPr>
      <w:rFonts w:ascii="Calibri" w:eastAsia="Times New Roman" w:hAnsi="Calibri" w:cs="Times New Roman"/>
      <w:sz w:val="20"/>
      <w:szCs w:val="24"/>
      <w:lang w:val="en-CA"/>
    </w:rPr>
  </w:style>
  <w:style w:type="paragraph" w:customStyle="1" w:styleId="REQ-Level4">
    <w:name w:val="REQ-Level 4"/>
    <w:qFormat/>
    <w:rsid w:val="009A6666"/>
    <w:pPr>
      <w:numPr>
        <w:ilvl w:val="3"/>
        <w:numId w:val="3"/>
      </w:numPr>
      <w:tabs>
        <w:tab w:val="left" w:pos="2160"/>
      </w:tabs>
      <w:spacing w:after="0" w:line="240" w:lineRule="auto"/>
    </w:pPr>
    <w:rPr>
      <w:rFonts w:ascii="Calibri" w:eastAsia="Times New Roman" w:hAnsi="Calibri" w:cs="Times New Roman"/>
      <w:sz w:val="18"/>
      <w:szCs w:val="18"/>
      <w:lang w:val="en-CA"/>
    </w:rPr>
  </w:style>
  <w:style w:type="paragraph" w:customStyle="1" w:styleId="REQ-Level5">
    <w:name w:val="REQ-Level 5"/>
    <w:qFormat/>
    <w:rsid w:val="009A6666"/>
    <w:pPr>
      <w:numPr>
        <w:ilvl w:val="4"/>
        <w:numId w:val="3"/>
      </w:numPr>
      <w:tabs>
        <w:tab w:val="left" w:pos="2880"/>
      </w:tabs>
      <w:spacing w:after="0" w:line="240" w:lineRule="auto"/>
    </w:pPr>
    <w:rPr>
      <w:rFonts w:ascii="Calibri" w:eastAsia="Times New Roman" w:hAnsi="Calibri" w:cs="Times New Roman"/>
      <w:sz w:val="18"/>
      <w:szCs w:val="16"/>
      <w:lang w:val="en-CA"/>
    </w:rPr>
  </w:style>
  <w:style w:type="character" w:customStyle="1" w:styleId="REQ-Level1Char">
    <w:name w:val="REQ-Level 1 Char"/>
    <w:link w:val="REQ-Level1"/>
    <w:rsid w:val="009A6666"/>
    <w:rPr>
      <w:rFonts w:ascii="Calibri" w:eastAsia="Times New Roman" w:hAnsi="Calibri" w:cs="Arial"/>
      <w:sz w:val="20"/>
      <w:lang w:val="en-CA"/>
    </w:rPr>
  </w:style>
  <w:style w:type="paragraph" w:customStyle="1" w:styleId="Tabletext">
    <w:name w:val="Table text"/>
    <w:basedOn w:val="Normal"/>
    <w:rsid w:val="009A6666"/>
    <w:pPr>
      <w:tabs>
        <w:tab w:val="left" w:pos="1440"/>
      </w:tabs>
    </w:pPr>
    <w:rPr>
      <w:rFonts w:ascii="Calibri" w:eastAsia="Times New Roman" w:hAnsi="Calibri" w:cs="Arial"/>
      <w:sz w:val="20"/>
      <w:szCs w:val="24"/>
      <w:lang w:val="en-CA"/>
    </w:rPr>
  </w:style>
  <w:style w:type="character" w:styleId="Strong">
    <w:name w:val="Strong"/>
    <w:rsid w:val="009A6666"/>
    <w:rPr>
      <w:rFonts w:ascii="Calibri" w:hAnsi="Calibri"/>
      <w:b/>
      <w:bCs/>
      <w:sz w:val="24"/>
      <w:lang w:val="en-CA"/>
    </w:rPr>
  </w:style>
  <w:style w:type="paragraph" w:customStyle="1" w:styleId="Instruction">
    <w:name w:val="Instruction"/>
    <w:basedOn w:val="Normal"/>
    <w:link w:val="InstructionChar"/>
    <w:rsid w:val="009A6666"/>
    <w:pPr>
      <w:jc w:val="both"/>
    </w:pPr>
    <w:rPr>
      <w:rFonts w:ascii="Calibri" w:eastAsia="Times New Roman" w:hAnsi="Calibri" w:cs="Arial"/>
      <w:i/>
      <w:color w:val="1F497D"/>
      <w:szCs w:val="24"/>
      <w:lang w:val="en-CA"/>
    </w:rPr>
  </w:style>
  <w:style w:type="paragraph" w:customStyle="1" w:styleId="TableText0">
    <w:name w:val="Table Text"/>
    <w:basedOn w:val="Normal"/>
    <w:qFormat/>
    <w:rsid w:val="009A6666"/>
    <w:rPr>
      <w:rFonts w:ascii="Calibri" w:eastAsia="Times New Roman" w:hAnsi="Calibri" w:cs="Arial"/>
      <w:sz w:val="20"/>
      <w:szCs w:val="24"/>
      <w:lang w:val="en-CA"/>
    </w:rPr>
  </w:style>
  <w:style w:type="character" w:customStyle="1" w:styleId="InstructionChar">
    <w:name w:val="Instruction Char"/>
    <w:link w:val="Instruction"/>
    <w:rsid w:val="009A6666"/>
    <w:rPr>
      <w:rFonts w:ascii="Calibri" w:eastAsia="Times New Roman" w:hAnsi="Calibri" w:cs="Arial"/>
      <w:i/>
      <w:color w:val="1F497D"/>
      <w:szCs w:val="24"/>
      <w:lang w:val="en-CA"/>
    </w:rPr>
  </w:style>
  <w:style w:type="paragraph" w:customStyle="1" w:styleId="Step">
    <w:name w:val="Step"/>
    <w:basedOn w:val="Normal"/>
    <w:rsid w:val="00516BD2"/>
    <w:pPr>
      <w:numPr>
        <w:numId w:val="4"/>
      </w:numPr>
      <w:jc w:val="both"/>
    </w:pPr>
    <w:rPr>
      <w:rFonts w:ascii="Calibri" w:eastAsia="Times New Roman" w:hAnsi="Calibri" w:cs="Arial"/>
      <w:b/>
      <w:i/>
      <w:sz w:val="20"/>
      <w:szCs w:val="20"/>
      <w:lang w:val="en-CA"/>
    </w:rPr>
  </w:style>
  <w:style w:type="paragraph" w:styleId="Caption">
    <w:name w:val="caption"/>
    <w:basedOn w:val="Normal"/>
    <w:next w:val="Normal"/>
    <w:unhideWhenUsed/>
    <w:rsid w:val="00516BD2"/>
    <w:pPr>
      <w:jc w:val="both"/>
    </w:pPr>
    <w:rPr>
      <w:rFonts w:ascii="Calibri" w:eastAsia="Times New Roman" w:hAnsi="Calibri" w:cs="Arial"/>
      <w:b/>
      <w:bCs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66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B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B69"/>
    <w:rPr>
      <w:b/>
      <w:bCs/>
      <w:sz w:val="20"/>
      <w:szCs w:val="20"/>
    </w:rPr>
  </w:style>
  <w:style w:type="paragraph" w:customStyle="1" w:styleId="font5">
    <w:name w:val="font5"/>
    <w:basedOn w:val="Normal"/>
    <w:rsid w:val="00753022"/>
    <w:pPr>
      <w:spacing w:before="100" w:beforeAutospacing="1" w:after="100" w:afterAutospacing="1"/>
    </w:pPr>
    <w:rPr>
      <w:rFonts w:eastAsia="Times New Roman" w:cs="Arial"/>
      <w:color w:val="000000"/>
      <w:sz w:val="20"/>
      <w:szCs w:val="20"/>
      <w:lang w:val="en-US"/>
    </w:rPr>
  </w:style>
  <w:style w:type="paragraph" w:customStyle="1" w:styleId="font6">
    <w:name w:val="font6"/>
    <w:basedOn w:val="Normal"/>
    <w:rsid w:val="0075302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4"/>
      <w:szCs w:val="14"/>
      <w:lang w:val="en-US"/>
    </w:rPr>
  </w:style>
  <w:style w:type="paragraph" w:customStyle="1" w:styleId="font7">
    <w:name w:val="font7"/>
    <w:basedOn w:val="Normal"/>
    <w:rsid w:val="00753022"/>
    <w:pPr>
      <w:spacing w:before="100" w:beforeAutospacing="1" w:after="100" w:afterAutospacing="1"/>
    </w:pPr>
    <w:rPr>
      <w:rFonts w:eastAsia="Times New Roman" w:cs="Arial"/>
      <w:color w:val="000000"/>
      <w:sz w:val="20"/>
      <w:szCs w:val="20"/>
      <w:lang w:val="en-US"/>
    </w:rPr>
  </w:style>
  <w:style w:type="paragraph" w:customStyle="1" w:styleId="xl65">
    <w:name w:val="xl65"/>
    <w:basedOn w:val="Normal"/>
    <w:rsid w:val="0075302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textAlignment w:val="center"/>
    </w:pPr>
    <w:rPr>
      <w:rFonts w:eastAsia="Times New Roman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75302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textAlignment w:val="center"/>
    </w:pPr>
    <w:rPr>
      <w:rFonts w:eastAsia="Times New Roman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7530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69">
    <w:name w:val="xl69"/>
    <w:basedOn w:val="Normal"/>
    <w:rsid w:val="0075302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0">
    <w:name w:val="xl70"/>
    <w:basedOn w:val="Normal"/>
    <w:rsid w:val="0075302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1">
    <w:name w:val="xl71"/>
    <w:basedOn w:val="Normal"/>
    <w:rsid w:val="00753022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Symbol" w:eastAsia="Times New Roman" w:hAnsi="Symbol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75302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ymbol" w:eastAsia="Times New Roman" w:hAnsi="Symbol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75302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4">
    <w:name w:val="xl74"/>
    <w:basedOn w:val="Normal"/>
    <w:rsid w:val="00753022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5">
    <w:name w:val="xl75"/>
    <w:basedOn w:val="Normal"/>
    <w:rsid w:val="0075302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6">
    <w:name w:val="xl76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 w:cs="Arial"/>
      <w:sz w:val="20"/>
      <w:szCs w:val="20"/>
      <w:lang w:val="en-US"/>
    </w:rPr>
  </w:style>
  <w:style w:type="paragraph" w:customStyle="1" w:styleId="xl77">
    <w:name w:val="xl77"/>
    <w:basedOn w:val="Normal"/>
    <w:rsid w:val="00753022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75302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pacing">
    <w:name w:val="Spacing"/>
    <w:basedOn w:val="Normal"/>
    <w:rsid w:val="00465401"/>
    <w:pPr>
      <w:suppressAutoHyphens/>
      <w:spacing w:line="160" w:lineRule="exact"/>
      <w:jc w:val="both"/>
    </w:pPr>
    <w:rPr>
      <w:rFonts w:ascii="Garamond" w:eastAsia="Times New Roman" w:hAnsi="Garamond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13.90.65/cira_f2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0.13.90.65/cira_f2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0.13.68.104/cira_f2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file:///\\10.13.68.104\cira_f2f" TargetMode="External"/><Relationship Id="rId10" Type="http://schemas.openxmlformats.org/officeDocument/2006/relationships/hyperlink" Target="file:///\\10.13.90.65\htdocs\cira_f2f\.env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10.13.90.65/cira_f2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c.dgopinath\Desktop\DICR%20templates\Software_Release_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E200-6CE0-4E5B-8BD7-4CBA0978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Software_Release_Note</Template>
  <TotalTime>139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Note</vt:lpstr>
    </vt:vector>
  </TitlesOfParts>
  <Company>CMA CGM Shared Service Centre India Pvt.Ltd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Note</dc:title>
  <dc:subject>Software Release Note for IT Projects</dc:subject>
  <dc:creator>DEEPAK GOPINATH</dc:creator>
  <cp:keywords>Software Release Note</cp:keywords>
  <cp:lastModifiedBy>Sunil WANANJE</cp:lastModifiedBy>
  <cp:revision>173</cp:revision>
  <cp:lastPrinted>2012-08-14T04:49:00Z</cp:lastPrinted>
  <dcterms:created xsi:type="dcterms:W3CDTF">2016-01-29T10:25:00Z</dcterms:created>
  <dcterms:modified xsi:type="dcterms:W3CDTF">2017-01-12T08:15:00Z</dcterms:modified>
  <cp:category>DOC, SOP</cp:category>
</cp:coreProperties>
</file>